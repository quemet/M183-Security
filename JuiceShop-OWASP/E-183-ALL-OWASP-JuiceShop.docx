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98439" w14:textId="5E9E1734" w:rsidR="00BA1388" w:rsidRPr="00C97E3E" w:rsidRDefault="00C97E3E" w:rsidP="00BA1388">
      <w:pPr>
        <w:pStyle w:val="Title"/>
        <w:rPr>
          <w:rFonts w:eastAsia="Times New Roman"/>
          <w:color w:val="FF0000"/>
          <w:sz w:val="68"/>
          <w:szCs w:val="68"/>
          <w:lang w:eastAsia="fr-CH"/>
        </w:rPr>
      </w:pPr>
      <w:r w:rsidRPr="00C97E3E">
        <w:rPr>
          <w:rFonts w:eastAsia="Times New Roman"/>
          <w:color w:val="FF0000"/>
          <w:sz w:val="68"/>
          <w:szCs w:val="68"/>
          <w:lang w:eastAsia="fr-CH"/>
        </w:rPr>
        <w:t xml:space="preserve">Mettre en </w:t>
      </w:r>
      <w:r w:rsidR="005C3CDB">
        <w:rPr>
          <w:rFonts w:eastAsia="Times New Roman"/>
          <w:color w:val="FF0000"/>
          <w:sz w:val="68"/>
          <w:szCs w:val="68"/>
          <w:lang w:eastAsia="fr-CH"/>
        </w:rPr>
        <w:t>pratique le top 10 OWASP</w:t>
      </w:r>
    </w:p>
    <w:p w14:paraId="7A125E20" w14:textId="77777777" w:rsidR="00BA1388" w:rsidRPr="00BA1388" w:rsidRDefault="00BA1388" w:rsidP="00BA1388">
      <w:pPr>
        <w:rPr>
          <w:lang w:eastAsia="fr-CH"/>
        </w:rPr>
      </w:pPr>
    </w:p>
    <w:tbl>
      <w:tblPr>
        <w:tblStyle w:val="TableETML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C1D70" w:rsidRPr="00BA1388" w14:paraId="17B2383D" w14:textId="77777777" w:rsidTr="007C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2DB1EADC" w14:textId="77777777" w:rsidR="007C1D70" w:rsidRPr="007C1D70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Elément</w:t>
            </w:r>
          </w:p>
        </w:tc>
        <w:tc>
          <w:tcPr>
            <w:tcW w:w="5902" w:type="dxa"/>
          </w:tcPr>
          <w:p w14:paraId="1D8BCFDE" w14:textId="77777777" w:rsidR="007C1D70" w:rsidRPr="00BA1388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Description</w:t>
            </w:r>
          </w:p>
        </w:tc>
      </w:tr>
      <w:tr w:rsidR="007C1D70" w:rsidRPr="00BA1388" w14:paraId="4AE3E6B5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2B2445AB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Compétences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9916BDE" w14:textId="20DAB2C7" w:rsidR="00BA1388" w:rsidRPr="00BA1388" w:rsidRDefault="00B7486D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7486D">
              <w:rPr>
                <w:rStyle w:val="ng-star-inserted"/>
                <w:b/>
                <w:bCs/>
              </w:rPr>
              <w:t>Pouvoir reconnaître les lacunes de sécurité ainsi que leurs causes dans une application. Pouvoir proposer et implémenter des contre-mesures.</w:t>
            </w:r>
          </w:p>
        </w:tc>
      </w:tr>
      <w:tr w:rsidR="007C1D70" w:rsidRPr="00BA1388" w14:paraId="4A129966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24169D66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Objectifs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2A11E43" w14:textId="22E87913" w:rsidR="00BA1388" w:rsidRPr="00BA1388" w:rsidRDefault="0004273F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A la fin de cette séquence, les apprentis seront capable</w:t>
            </w:r>
            <w:r w:rsidR="00CB2EDE">
              <w:rPr>
                <w:lang w:val="fr-FR" w:eastAsia="fr-CH"/>
              </w:rPr>
              <w:t>s d</w:t>
            </w:r>
            <w:r w:rsidR="005F38B0">
              <w:rPr>
                <w:lang w:val="fr-FR" w:eastAsia="fr-CH"/>
              </w:rPr>
              <w:t xml:space="preserve">’expliquer </w:t>
            </w:r>
            <w:r w:rsidR="005F38B0" w:rsidRPr="005F38B0">
              <w:rPr>
                <w:lang w:val="fr-FR" w:eastAsia="fr-CH"/>
              </w:rPr>
              <w:t>des lacunes de sécurité et les conséquences possibles lors d’attaques</w:t>
            </w:r>
          </w:p>
        </w:tc>
      </w:tr>
      <w:tr w:rsidR="007C1D70" w:rsidRPr="00BA1388" w14:paraId="5F592A7F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4693CC93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Durée estimée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F1BFA2C" w14:textId="2E935F63" w:rsidR="00BA1388" w:rsidRPr="00BA1388" w:rsidRDefault="00DA5816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45</w:t>
            </w:r>
            <w:r w:rsidR="00BA1388" w:rsidRPr="00BA1388">
              <w:rPr>
                <w:lang w:val="fr-FR" w:eastAsia="fr-CH"/>
              </w:rPr>
              <w:t xml:space="preserve"> min</w:t>
            </w:r>
            <w:r w:rsidR="00BA1388" w:rsidRPr="00BA1388">
              <w:rPr>
                <w:lang w:eastAsia="fr-CH"/>
              </w:rPr>
              <w:t> </w:t>
            </w:r>
          </w:p>
        </w:tc>
      </w:tr>
      <w:tr w:rsidR="007C1D70" w:rsidRPr="00BA1388" w14:paraId="600F8242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7AC03308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Répertoire de travail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3A72C580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</w:p>
        </w:tc>
      </w:tr>
      <w:tr w:rsidR="007C1D70" w:rsidRPr="00BA1388" w14:paraId="652BB3D8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4E05181C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Fichiers sources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347AC6DC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</w:p>
        </w:tc>
      </w:tr>
      <w:tr w:rsidR="007C1D70" w:rsidRPr="00BA1388" w14:paraId="232B822C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589F6213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A produire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75824F5C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Répondre aux questions directement dans ce document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199943A0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572D8E4D" w14:textId="77777777" w:rsidR="00BA1388" w:rsidRPr="00DE3DBE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DE3DBE">
              <w:rPr>
                <w:b/>
                <w:bCs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14:paraId="09B90248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</w:p>
        </w:tc>
      </w:tr>
      <w:tr w:rsidR="0004273F" w:rsidRPr="00BA1388" w14:paraId="0BDA0236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27C3FED5" w14:textId="77777777" w:rsidR="0004273F" w:rsidRPr="00BA1388" w:rsidRDefault="0004273F" w:rsidP="00BA1388">
            <w:pPr>
              <w:rPr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>
              <w:rPr>
                <w:b/>
                <w:bCs/>
                <w:lang w:eastAsia="fr-CH"/>
              </w:rPr>
              <w:t>Changelog</w:t>
            </w:r>
          </w:p>
        </w:tc>
        <w:tc>
          <w:tcPr>
            <w:tcW w:w="5902" w:type="dxa"/>
          </w:tcPr>
          <w:p w14:paraId="25140394" w14:textId="77777777" w:rsidR="0004273F" w:rsidRPr="00BA1388" w:rsidRDefault="0004273F" w:rsidP="00BA1388">
            <w:pPr>
              <w:rPr>
                <w:lang w:eastAsia="fr-CH"/>
              </w:rPr>
            </w:pPr>
            <w:r>
              <w:rPr>
                <w:lang w:eastAsia="fr-CH"/>
              </w:rPr>
              <w:t>Auteur original et version</w:t>
            </w:r>
          </w:p>
        </w:tc>
      </w:tr>
    </w:tbl>
    <w:p w14:paraId="459382FF" w14:textId="77777777" w:rsidR="00BA1388" w:rsidRPr="00BA1388" w:rsidRDefault="00BA1388" w:rsidP="00BA138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fr-CH"/>
        </w:rPr>
      </w:pPr>
      <w:r w:rsidRPr="00BA1388">
        <w:rPr>
          <w:rFonts w:eastAsia="Times New Roman" w:cs="Times New Roman"/>
          <w:lang w:eastAsia="fr-CH"/>
        </w:rPr>
        <w:t> </w:t>
      </w:r>
    </w:p>
    <w:p w14:paraId="47153F03" w14:textId="77777777" w:rsidR="007C1D70" w:rsidRDefault="007C1D70">
      <w:pPr>
        <w:spacing w:line="259" w:lineRule="auto"/>
      </w:pPr>
      <w:r>
        <w:br w:type="page"/>
      </w:r>
    </w:p>
    <w:p w14:paraId="151F2FC8" w14:textId="2AEA1234" w:rsidR="006B1017" w:rsidRPr="007C1D70" w:rsidRDefault="002027D2" w:rsidP="007C1D70">
      <w:pPr>
        <w:pStyle w:val="Heading1"/>
      </w:pPr>
      <w:r>
        <w:lastRenderedPageBreak/>
        <w:t xml:space="preserve">Mise en </w:t>
      </w:r>
      <w:r w:rsidR="001A7AC0">
        <w:t xml:space="preserve">place du </w:t>
      </w:r>
      <w:proofErr w:type="spellStart"/>
      <w:r w:rsidR="001A7AC0">
        <w:t>JuiceShop</w:t>
      </w:r>
      <w:proofErr w:type="spellEnd"/>
      <w:r w:rsidR="001A7AC0">
        <w:t xml:space="preserve"> </w:t>
      </w:r>
    </w:p>
    <w:p w14:paraId="6ECBB326" w14:textId="1291B1F5" w:rsidR="00C730D2" w:rsidRDefault="001A7AC0" w:rsidP="007C1D70">
      <w:r>
        <w:t xml:space="preserve">Dans </w:t>
      </w:r>
      <w:r w:rsidR="009E377F">
        <w:t>Powershell, exécutez la commande suivante</w:t>
      </w:r>
      <w:r w:rsidR="00C730D2">
        <w:t> :</w:t>
      </w:r>
    </w:p>
    <w:p w14:paraId="6878CF64" w14:textId="17A4A830" w:rsidR="007C1D70" w:rsidRPr="001D07CD" w:rsidRDefault="00C730D2" w:rsidP="00B90A36">
      <w:pPr>
        <w:ind w:firstLine="708"/>
      </w:pPr>
      <w:proofErr w:type="gramStart"/>
      <w:r w:rsidRPr="001D07CD">
        <w:rPr>
          <w:rFonts w:ascii="Roboto Mono" w:hAnsi="Roboto Mono"/>
          <w:color w:val="222222"/>
          <w:shd w:val="clear" w:color="auto" w:fill="FAFAFA"/>
        </w:rPr>
        <w:t>docker</w:t>
      </w:r>
      <w:proofErr w:type="gramEnd"/>
      <w:r w:rsidRPr="001D07CD">
        <w:rPr>
          <w:rFonts w:ascii="Roboto Mono" w:hAnsi="Roboto Mono"/>
          <w:color w:val="222222"/>
          <w:shd w:val="clear" w:color="auto" w:fill="FAFAFA"/>
        </w:rPr>
        <w:t xml:space="preserve"> pull </w:t>
      </w:r>
      <w:proofErr w:type="spellStart"/>
      <w:r w:rsidRPr="001D07CD">
        <w:rPr>
          <w:rFonts w:ascii="Roboto Mono" w:hAnsi="Roboto Mono"/>
          <w:color w:val="222222"/>
          <w:shd w:val="clear" w:color="auto" w:fill="FAFAFA"/>
        </w:rPr>
        <w:t>bkimminich</w:t>
      </w:r>
      <w:proofErr w:type="spellEnd"/>
      <w:r w:rsidRPr="001D07CD">
        <w:rPr>
          <w:rFonts w:ascii="Roboto Mono" w:hAnsi="Roboto Mono"/>
          <w:color w:val="222222"/>
          <w:shd w:val="clear" w:color="auto" w:fill="FAFAFA"/>
        </w:rPr>
        <w:t>/</w:t>
      </w:r>
      <w:proofErr w:type="spellStart"/>
      <w:r w:rsidRPr="001D07CD">
        <w:rPr>
          <w:rFonts w:ascii="Roboto Mono" w:hAnsi="Roboto Mono"/>
          <w:color w:val="222222"/>
          <w:shd w:val="clear" w:color="auto" w:fill="FAFAFA"/>
        </w:rPr>
        <w:t>juice</w:t>
      </w:r>
      <w:proofErr w:type="spellEnd"/>
      <w:r w:rsidRPr="001D07CD">
        <w:rPr>
          <w:rFonts w:ascii="Roboto Mono" w:hAnsi="Roboto Mono"/>
          <w:color w:val="222222"/>
          <w:shd w:val="clear" w:color="auto" w:fill="FAFAFA"/>
        </w:rPr>
        <w:t>-shop</w:t>
      </w:r>
      <w:r w:rsidR="009E377F" w:rsidRPr="001D07CD">
        <w:t xml:space="preserve"> </w:t>
      </w:r>
    </w:p>
    <w:p w14:paraId="06584A6B" w14:textId="364DD028" w:rsidR="00C730D2" w:rsidRDefault="00C730D2" w:rsidP="007C1D70">
      <w:r w:rsidRPr="004A0752">
        <w:t>P</w:t>
      </w:r>
      <w:r w:rsidR="004A0752">
        <w:t>uis, pour démarrer le conteneur et l</w:t>
      </w:r>
      <w:r w:rsidR="003B5A83">
        <w:t>’application web :</w:t>
      </w:r>
    </w:p>
    <w:p w14:paraId="0C990A25" w14:textId="4962E7AB" w:rsidR="003B5A83" w:rsidRDefault="003B5A83" w:rsidP="00B90A36">
      <w:pPr>
        <w:ind w:firstLine="708"/>
        <w:rPr>
          <w:rFonts w:ascii="Roboto Mono" w:hAnsi="Roboto Mono"/>
          <w:color w:val="222222"/>
          <w:shd w:val="clear" w:color="auto" w:fill="FAFAFA"/>
        </w:rPr>
      </w:pPr>
      <w:proofErr w:type="gramStart"/>
      <w:r>
        <w:rPr>
          <w:rFonts w:ascii="Roboto Mono" w:hAnsi="Roboto Mono"/>
          <w:color w:val="222222"/>
          <w:shd w:val="clear" w:color="auto" w:fill="FAFAFA"/>
        </w:rPr>
        <w:t>run</w:t>
      </w:r>
      <w:proofErr w:type="gramEnd"/>
      <w:r>
        <w:rPr>
          <w:rFonts w:ascii="Roboto Mono" w:hAnsi="Roboto Mono"/>
          <w:color w:val="222222"/>
          <w:shd w:val="clear" w:color="auto" w:fill="FAFAFA"/>
        </w:rPr>
        <w:t xml:space="preserve"> -d -p 3000:3000 </w:t>
      </w:r>
      <w:proofErr w:type="spellStart"/>
      <w:r>
        <w:rPr>
          <w:rFonts w:ascii="Roboto Mono" w:hAnsi="Roboto Mono"/>
          <w:color w:val="222222"/>
          <w:shd w:val="clear" w:color="auto" w:fill="FAFAFA"/>
        </w:rPr>
        <w:t>bkimminich</w:t>
      </w:r>
      <w:proofErr w:type="spellEnd"/>
      <w:r>
        <w:rPr>
          <w:rFonts w:ascii="Roboto Mono" w:hAnsi="Roboto Mono"/>
          <w:color w:val="222222"/>
          <w:shd w:val="clear" w:color="auto" w:fill="FAFAFA"/>
        </w:rPr>
        <w:t>/</w:t>
      </w:r>
      <w:proofErr w:type="spellStart"/>
      <w:r>
        <w:rPr>
          <w:rFonts w:ascii="Roboto Mono" w:hAnsi="Roboto Mono"/>
          <w:color w:val="222222"/>
          <w:shd w:val="clear" w:color="auto" w:fill="FAFAFA"/>
        </w:rPr>
        <w:t>juice</w:t>
      </w:r>
      <w:proofErr w:type="spellEnd"/>
      <w:r>
        <w:rPr>
          <w:rFonts w:ascii="Roboto Mono" w:hAnsi="Roboto Mono"/>
          <w:color w:val="222222"/>
          <w:shd w:val="clear" w:color="auto" w:fill="FAFAFA"/>
        </w:rPr>
        <w:t>-shop</w:t>
      </w:r>
    </w:p>
    <w:p w14:paraId="28A4D671" w14:textId="53263426" w:rsidR="00E772D5" w:rsidRDefault="00E772D5" w:rsidP="007C1D70">
      <w:r w:rsidRPr="00E772D5">
        <w:t>L</w:t>
      </w:r>
      <w:r>
        <w:t xml:space="preserve">e site web est maintenant </w:t>
      </w:r>
      <w:r w:rsidR="00B90A36">
        <w:t>disponible</w:t>
      </w:r>
      <w:r>
        <w:t xml:space="preserve"> sur :</w:t>
      </w:r>
    </w:p>
    <w:p w14:paraId="11A2527D" w14:textId="23E0557A" w:rsidR="00E772D5" w:rsidRPr="00E772D5" w:rsidRDefault="00000000" w:rsidP="00B90A36">
      <w:pPr>
        <w:ind w:firstLine="708"/>
      </w:pPr>
      <w:hyperlink r:id="rId9" w:history="1">
        <w:r w:rsidR="00710C7A" w:rsidRPr="00991EF8">
          <w:rPr>
            <w:rStyle w:val="Hyperlink"/>
            <w:rFonts w:ascii="Roboto" w:hAnsi="Roboto"/>
            <w:sz w:val="25"/>
            <w:szCs w:val="25"/>
            <w:shd w:val="clear" w:color="auto" w:fill="FFFFFF"/>
          </w:rPr>
          <w:t>http://localhost:3000</w:t>
        </w:r>
      </w:hyperlink>
    </w:p>
    <w:p w14:paraId="7DB910F5" w14:textId="75DDD792" w:rsidR="00DE3DBE" w:rsidRDefault="00DD792E" w:rsidP="00DE3DBE">
      <w:pPr>
        <w:pStyle w:val="Heading1"/>
      </w:pPr>
      <w:r>
        <w:t>Découvrir la page cachée du tableau des scores</w:t>
      </w:r>
    </w:p>
    <w:p w14:paraId="728145A1" w14:textId="61A43124" w:rsidR="001D07CD" w:rsidRDefault="00A63ABD" w:rsidP="00DE3DBE">
      <w:r>
        <w:t>La première étape consiste à dé</w:t>
      </w:r>
      <w:r w:rsidR="006551C5">
        <w:t xml:space="preserve">couvrir la page cachée du tableau des scores, en anglais </w:t>
      </w:r>
      <w:r w:rsidR="00327D0D">
        <w:t xml:space="preserve">« score </w:t>
      </w:r>
      <w:proofErr w:type="spellStart"/>
      <w:r w:rsidR="00327D0D">
        <w:t>board</w:t>
      </w:r>
      <w:proofErr w:type="spellEnd"/>
      <w:r w:rsidR="00327D0D">
        <w:t> ». Vous pouvez</w:t>
      </w:r>
      <w:r w:rsidR="00A1431D">
        <w:t xml:space="preserve"> essayer de deviner l’url ou </w:t>
      </w:r>
      <w:r w:rsidR="004D6E34">
        <w:t>chercher une référence dans ce qui n’est pas normalement visible sur le site.</w:t>
      </w:r>
    </w:p>
    <w:p w14:paraId="61EB9077" w14:textId="493A8EB9" w:rsidR="00AE18A0" w:rsidRDefault="00AE18A0" w:rsidP="00DE3DBE">
      <w:r>
        <w:t xml:space="preserve">Quelle est </w:t>
      </w:r>
      <w:r w:rsidR="00B33E96">
        <w:t>le type de faille</w:t>
      </w:r>
      <w:r w:rsidR="006B5787">
        <w:t xml:space="preserve"> du top 10 ?</w:t>
      </w:r>
    </w:p>
    <w:p w14:paraId="3FCC7AD8" w14:textId="2A8C998C" w:rsidR="00DE3DBE" w:rsidRDefault="006B5787" w:rsidP="00DE3DBE">
      <w:r>
        <w:t>…………………………………………………………………………………………………..</w:t>
      </w:r>
    </w:p>
    <w:p w14:paraId="2BBA3B2E" w14:textId="77777777" w:rsidR="00932671" w:rsidRDefault="00932671" w:rsidP="00932671">
      <w:pPr>
        <w:pStyle w:val="Heading1"/>
        <w:numPr>
          <w:ilvl w:val="0"/>
          <w:numId w:val="0"/>
        </w:numPr>
        <w:ind w:left="360"/>
      </w:pPr>
    </w:p>
    <w:p w14:paraId="1FE07714" w14:textId="08973433" w:rsidR="00D70EB2" w:rsidRDefault="001E2CDA" w:rsidP="00D70EB2">
      <w:pPr>
        <w:pStyle w:val="Heading1"/>
      </w:pPr>
      <w:r>
        <w:t>DOM XSS</w:t>
      </w:r>
    </w:p>
    <w:p w14:paraId="2FE495BB" w14:textId="1DC5AFC2" w:rsidR="00D70EB2" w:rsidRDefault="001E2CDA" w:rsidP="001E2CDA">
      <w:r>
        <w:t xml:space="preserve">Dans la </w:t>
      </w:r>
      <w:r w:rsidR="0035305C">
        <w:t xml:space="preserve">page du tableau des scores, </w:t>
      </w:r>
      <w:r w:rsidR="00155703">
        <w:t xml:space="preserve">filtrer les </w:t>
      </w:r>
      <w:proofErr w:type="gramStart"/>
      <w:r w:rsidR="00155703">
        <w:t>challenges</w:t>
      </w:r>
      <w:proofErr w:type="gramEnd"/>
      <w:r w:rsidR="00155703">
        <w:t xml:space="preserve"> d’une étoile </w:t>
      </w:r>
      <w:r w:rsidR="005671AB">
        <w:t>avec le mot clé « tutorial »</w:t>
      </w:r>
    </w:p>
    <w:p w14:paraId="66C755B7" w14:textId="0615D636" w:rsidR="0035305C" w:rsidRDefault="005671AB" w:rsidP="001E2CDA">
      <w:r>
        <w:t xml:space="preserve">Résolvez le </w:t>
      </w:r>
      <w:proofErr w:type="gramStart"/>
      <w:r>
        <w:t>challenge</w:t>
      </w:r>
      <w:proofErr w:type="gramEnd"/>
      <w:r w:rsidR="003C0437">
        <w:t xml:space="preserve"> DOM XSS</w:t>
      </w:r>
    </w:p>
    <w:p w14:paraId="5F0A4FCE" w14:textId="77777777" w:rsidR="00932671" w:rsidRDefault="00932671" w:rsidP="00932671">
      <w:r>
        <w:t>Quelle est le type de faille du top 10 ?</w:t>
      </w:r>
    </w:p>
    <w:p w14:paraId="29A47113" w14:textId="77777777" w:rsidR="00932671" w:rsidRDefault="00932671" w:rsidP="00932671">
      <w:r>
        <w:t>…………………………………………………………………………………………………..</w:t>
      </w:r>
    </w:p>
    <w:p w14:paraId="23E03E73" w14:textId="52F8280D" w:rsidR="00CF4E6E" w:rsidRDefault="00CF4E6E" w:rsidP="00932671">
      <w:r>
        <w:t xml:space="preserve">Essayer le </w:t>
      </w:r>
      <w:proofErr w:type="gramStart"/>
      <w:r>
        <w:t>challenge</w:t>
      </w:r>
      <w:proofErr w:type="gramEnd"/>
      <w:r>
        <w:t xml:space="preserve"> Bonus </w:t>
      </w:r>
      <w:proofErr w:type="spellStart"/>
      <w:r>
        <w:t>Payload</w:t>
      </w:r>
      <w:proofErr w:type="spellEnd"/>
      <w:r>
        <w:t> ?</w:t>
      </w:r>
    </w:p>
    <w:p w14:paraId="600CE2CF" w14:textId="0D8FEA0D" w:rsidR="00CB2EDE" w:rsidRDefault="007E1520" w:rsidP="00DE3DBE">
      <w:r>
        <w:t>Qu’en pensez-vous ?</w:t>
      </w:r>
    </w:p>
    <w:p w14:paraId="474295B5" w14:textId="3652B57C" w:rsidR="00304F0F" w:rsidRDefault="00304F0F">
      <w:pPr>
        <w:spacing w:line="259" w:lineRule="auto"/>
      </w:pPr>
      <w:r>
        <w:br w:type="page"/>
      </w:r>
    </w:p>
    <w:p w14:paraId="33D1E831" w14:textId="00E3A788" w:rsidR="00304F0F" w:rsidRDefault="00F35770" w:rsidP="00304F0F">
      <w:pPr>
        <w:pStyle w:val="Heading1"/>
        <w:numPr>
          <w:ilvl w:val="0"/>
          <w:numId w:val="1"/>
        </w:numPr>
      </w:pPr>
      <w:proofErr w:type="spellStart"/>
      <w:r>
        <w:lastRenderedPageBreak/>
        <w:t>Confi</w:t>
      </w:r>
      <w:r w:rsidR="00AA2CD4">
        <w:t>d</w:t>
      </w:r>
      <w:r>
        <w:t>ential</w:t>
      </w:r>
      <w:proofErr w:type="spellEnd"/>
      <w:r>
        <w:t xml:space="preserve"> document</w:t>
      </w:r>
    </w:p>
    <w:p w14:paraId="16C5627D" w14:textId="77777777" w:rsidR="00304F0F" w:rsidRDefault="00304F0F" w:rsidP="00304F0F">
      <w:r>
        <w:t xml:space="preserve">Dans la page du tableau des scores, filtrer les </w:t>
      </w:r>
      <w:proofErr w:type="gramStart"/>
      <w:r>
        <w:t>challenges</w:t>
      </w:r>
      <w:proofErr w:type="gramEnd"/>
      <w:r>
        <w:t xml:space="preserve"> d’une étoile avec le mot clé « tutorial »</w:t>
      </w:r>
    </w:p>
    <w:p w14:paraId="2D602237" w14:textId="631C0B30" w:rsidR="00304F0F" w:rsidRDefault="00304F0F" w:rsidP="00304F0F">
      <w:r>
        <w:t xml:space="preserve">Résolvez le </w:t>
      </w:r>
      <w:proofErr w:type="gramStart"/>
      <w:r>
        <w:t>challenge</w:t>
      </w:r>
      <w:proofErr w:type="gramEnd"/>
      <w:r>
        <w:t xml:space="preserve"> </w:t>
      </w:r>
      <w:proofErr w:type="spellStart"/>
      <w:r w:rsidR="00F35770">
        <w:t>Confidential</w:t>
      </w:r>
      <w:proofErr w:type="spellEnd"/>
      <w:r w:rsidR="00F35770">
        <w:t xml:space="preserve"> document</w:t>
      </w:r>
    </w:p>
    <w:p w14:paraId="5C0D526C" w14:textId="77777777" w:rsidR="00304F0F" w:rsidRDefault="00304F0F" w:rsidP="00304F0F">
      <w:r>
        <w:t>Quelle est le type de faille du top 10 ?</w:t>
      </w:r>
    </w:p>
    <w:p w14:paraId="061FED27" w14:textId="77777777" w:rsidR="00304F0F" w:rsidRDefault="00304F0F" w:rsidP="00304F0F">
      <w:r>
        <w:t>…………………………………………………………………………………………………..</w:t>
      </w:r>
    </w:p>
    <w:p w14:paraId="2D51A780" w14:textId="5E82D465" w:rsidR="00AA2CD4" w:rsidRDefault="00A22846" w:rsidP="00AA2CD4">
      <w:pPr>
        <w:pStyle w:val="Heading1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handling</w:t>
      </w:r>
    </w:p>
    <w:p w14:paraId="3093A242" w14:textId="77777777" w:rsidR="00AA2CD4" w:rsidRDefault="00AA2CD4" w:rsidP="00AA2CD4">
      <w:r>
        <w:t xml:space="preserve">Dans la page du tableau des scores, filtrer les </w:t>
      </w:r>
      <w:proofErr w:type="gramStart"/>
      <w:r>
        <w:t>challenges</w:t>
      </w:r>
      <w:proofErr w:type="gramEnd"/>
      <w:r>
        <w:t xml:space="preserve"> d’une étoile avec le mot clé « tutorial »</w:t>
      </w:r>
    </w:p>
    <w:p w14:paraId="2AC47FC4" w14:textId="4CB8AA69" w:rsidR="00AA2CD4" w:rsidRDefault="00AA2CD4" w:rsidP="00AA2CD4">
      <w:r>
        <w:t xml:space="preserve">Résolvez le </w:t>
      </w:r>
      <w:proofErr w:type="gramStart"/>
      <w:r>
        <w:t>challenge</w:t>
      </w:r>
      <w:proofErr w:type="gramEnd"/>
      <w:r>
        <w:t xml:space="preserve"> </w:t>
      </w:r>
      <w:proofErr w:type="spellStart"/>
      <w:r w:rsidR="00A22846">
        <w:t>Error</w:t>
      </w:r>
      <w:proofErr w:type="spellEnd"/>
      <w:r w:rsidR="00A22846">
        <w:t xml:space="preserve"> Handling</w:t>
      </w:r>
    </w:p>
    <w:p w14:paraId="4F66481C" w14:textId="77777777" w:rsidR="00AA2CD4" w:rsidRDefault="00AA2CD4" w:rsidP="00AA2CD4">
      <w:r>
        <w:t>Quelle est le type de faille du top 10 ?</w:t>
      </w:r>
    </w:p>
    <w:p w14:paraId="21E94612" w14:textId="77777777" w:rsidR="00AA2CD4" w:rsidRDefault="00AA2CD4" w:rsidP="00AA2CD4">
      <w:r>
        <w:t>…………………………………………………………………………………………………..</w:t>
      </w:r>
    </w:p>
    <w:p w14:paraId="1D17FA5D" w14:textId="0A0724C9" w:rsidR="00A22846" w:rsidRDefault="00A22846" w:rsidP="00AA2CD4">
      <w:r>
        <w:t>Quelles sont les informations que vous pouvez</w:t>
      </w:r>
      <w:r w:rsidR="006A00FE">
        <w:t xml:space="preserve"> déduire de l’erreur ?</w:t>
      </w:r>
    </w:p>
    <w:p w14:paraId="168C83D7" w14:textId="77777777" w:rsidR="006A00FE" w:rsidRDefault="006A00FE" w:rsidP="006A00FE">
      <w:r>
        <w:t>…………………………………………………………………………………………………..</w:t>
      </w:r>
    </w:p>
    <w:p w14:paraId="795BF896" w14:textId="77777777" w:rsidR="00AA2CD4" w:rsidRDefault="00AA2CD4" w:rsidP="00AA2CD4">
      <w:pPr>
        <w:pStyle w:val="Heading1"/>
        <w:numPr>
          <w:ilvl w:val="0"/>
          <w:numId w:val="1"/>
        </w:numPr>
      </w:pPr>
      <w:proofErr w:type="spellStart"/>
      <w:r>
        <w:t>Confidential</w:t>
      </w:r>
      <w:proofErr w:type="spellEnd"/>
      <w:r>
        <w:t xml:space="preserve"> document</w:t>
      </w:r>
    </w:p>
    <w:p w14:paraId="585C9DC8" w14:textId="77777777" w:rsidR="00AA2CD4" w:rsidRDefault="00AA2CD4" w:rsidP="00AA2CD4">
      <w:r>
        <w:t xml:space="preserve">Dans la page du tableau des scores, filtrer les </w:t>
      </w:r>
      <w:proofErr w:type="gramStart"/>
      <w:r>
        <w:t>challenges</w:t>
      </w:r>
      <w:proofErr w:type="gramEnd"/>
      <w:r>
        <w:t xml:space="preserve"> d’une étoile avec le mot clé « tutorial »</w:t>
      </w:r>
    </w:p>
    <w:p w14:paraId="741DF545" w14:textId="77777777" w:rsidR="00AA2CD4" w:rsidRDefault="00AA2CD4" w:rsidP="00AA2CD4">
      <w:r>
        <w:t xml:space="preserve">Résolvez le </w:t>
      </w:r>
      <w:proofErr w:type="gramStart"/>
      <w:r>
        <w:t>challenge</w:t>
      </w:r>
      <w:proofErr w:type="gramEnd"/>
      <w:r>
        <w:t xml:space="preserve"> </w:t>
      </w:r>
      <w:proofErr w:type="spellStart"/>
      <w:r>
        <w:t>Confidential</w:t>
      </w:r>
      <w:proofErr w:type="spellEnd"/>
      <w:r>
        <w:t xml:space="preserve"> document</w:t>
      </w:r>
    </w:p>
    <w:p w14:paraId="3C573C52" w14:textId="77777777" w:rsidR="00AA2CD4" w:rsidRDefault="00AA2CD4" w:rsidP="00AA2CD4">
      <w:r>
        <w:t>Quelle est le type de faille du top 10 ?</w:t>
      </w:r>
    </w:p>
    <w:p w14:paraId="79B1F120" w14:textId="77777777" w:rsidR="00AA2CD4" w:rsidRDefault="00AA2CD4" w:rsidP="00AA2CD4">
      <w:r>
        <w:t>…………………………………………………………………………………………………..</w:t>
      </w:r>
    </w:p>
    <w:p w14:paraId="07E83BCF" w14:textId="38561EB7" w:rsidR="00AA2CD4" w:rsidRDefault="003F1B88" w:rsidP="00AA2CD4">
      <w:pPr>
        <w:pStyle w:val="Heading1"/>
        <w:numPr>
          <w:ilvl w:val="0"/>
          <w:numId w:val="1"/>
        </w:numPr>
      </w:pPr>
      <w:r>
        <w:t>Login Admin</w:t>
      </w:r>
    </w:p>
    <w:p w14:paraId="734B201B" w14:textId="3E74642B" w:rsidR="00AA2CD4" w:rsidRDefault="00AA2CD4" w:rsidP="00AA2CD4">
      <w:r>
        <w:t xml:space="preserve">Dans la page du tableau des scores, filtrer les </w:t>
      </w:r>
      <w:proofErr w:type="gramStart"/>
      <w:r>
        <w:t>challenges</w:t>
      </w:r>
      <w:proofErr w:type="gramEnd"/>
      <w:r>
        <w:t xml:space="preserve"> </w:t>
      </w:r>
      <w:r w:rsidR="003F1B88">
        <w:t>de deux</w:t>
      </w:r>
      <w:r>
        <w:t xml:space="preserve"> étoile</w:t>
      </w:r>
      <w:r w:rsidR="003F1B88">
        <w:t>s</w:t>
      </w:r>
      <w:r>
        <w:t xml:space="preserve"> avec le mot clé « tutorial »</w:t>
      </w:r>
    </w:p>
    <w:p w14:paraId="241B9695" w14:textId="308194D3" w:rsidR="00AA2CD4" w:rsidRDefault="00AA2CD4" w:rsidP="00AA2CD4">
      <w:r>
        <w:t xml:space="preserve">Résolvez le </w:t>
      </w:r>
      <w:proofErr w:type="gramStart"/>
      <w:r>
        <w:t>challenge</w:t>
      </w:r>
      <w:proofErr w:type="gramEnd"/>
      <w:r>
        <w:t xml:space="preserve"> </w:t>
      </w:r>
      <w:r w:rsidR="003F1B88">
        <w:t>Login admin</w:t>
      </w:r>
    </w:p>
    <w:p w14:paraId="516CA5D3" w14:textId="77777777" w:rsidR="00AA2CD4" w:rsidRDefault="00AA2CD4" w:rsidP="00AA2CD4">
      <w:r>
        <w:lastRenderedPageBreak/>
        <w:t>Quelle est le type de faille du top 10 ?</w:t>
      </w:r>
    </w:p>
    <w:p w14:paraId="5022655F" w14:textId="77777777" w:rsidR="00AA2CD4" w:rsidRDefault="00AA2CD4" w:rsidP="00AA2CD4">
      <w:r>
        <w:t>…………………………………………………………………………………………………..</w:t>
      </w:r>
    </w:p>
    <w:p w14:paraId="45053B56" w14:textId="13CB555D" w:rsidR="004C1127" w:rsidRDefault="004C1127" w:rsidP="004C1127">
      <w:pPr>
        <w:pStyle w:val="Heading1"/>
        <w:numPr>
          <w:ilvl w:val="0"/>
          <w:numId w:val="1"/>
        </w:numPr>
      </w:pPr>
      <w:r>
        <w:t>Challenges bonus</w:t>
      </w:r>
    </w:p>
    <w:p w14:paraId="4A2784C9" w14:textId="77777777" w:rsidR="004C1127" w:rsidRPr="004C1127" w:rsidRDefault="004C1127" w:rsidP="004C1127">
      <w:pPr>
        <w:rPr>
          <w:b/>
          <w:bCs/>
        </w:rPr>
      </w:pPr>
      <w:r w:rsidRPr="004C1127">
        <w:rPr>
          <w:b/>
          <w:bCs/>
        </w:rPr>
        <w:t>3 étoiles</w:t>
      </w:r>
    </w:p>
    <w:p w14:paraId="691DE656" w14:textId="77777777" w:rsidR="004C1127" w:rsidRPr="004C1127" w:rsidRDefault="004C1127" w:rsidP="004C1127">
      <w:pPr>
        <w:pStyle w:val="ListParagraph"/>
        <w:numPr>
          <w:ilvl w:val="0"/>
          <w:numId w:val="3"/>
        </w:numPr>
      </w:pPr>
      <w:proofErr w:type="spellStart"/>
      <w:r w:rsidRPr="004C1127">
        <w:t>View</w:t>
      </w:r>
      <w:proofErr w:type="spellEnd"/>
      <w:r w:rsidRPr="004C1127">
        <w:t xml:space="preserve"> Basket</w:t>
      </w:r>
    </w:p>
    <w:p w14:paraId="3B1A70D8" w14:textId="77777777" w:rsidR="004C1127" w:rsidRPr="004C1127" w:rsidRDefault="004C1127" w:rsidP="004C1127">
      <w:pPr>
        <w:pStyle w:val="ListParagraph"/>
        <w:numPr>
          <w:ilvl w:val="0"/>
          <w:numId w:val="3"/>
        </w:numPr>
      </w:pPr>
      <w:r w:rsidRPr="004C1127">
        <w:t>Login Jim</w:t>
      </w:r>
    </w:p>
    <w:p w14:paraId="02990FF1" w14:textId="0067F520" w:rsidR="004C1127" w:rsidRDefault="004C1127" w:rsidP="004C1127">
      <w:pPr>
        <w:pStyle w:val="ListParagraph"/>
        <w:numPr>
          <w:ilvl w:val="0"/>
          <w:numId w:val="3"/>
        </w:numPr>
      </w:pPr>
      <w:r w:rsidRPr="004C1127">
        <w:t>Login Bender</w:t>
      </w:r>
    </w:p>
    <w:p w14:paraId="2032B326" w14:textId="77777777" w:rsidR="004C1127" w:rsidRDefault="004C1127" w:rsidP="00AA2CD4"/>
    <w:p w14:paraId="17A27721" w14:textId="77777777" w:rsidR="004C1127" w:rsidRDefault="004C1127" w:rsidP="00AA2CD4"/>
    <w:p w14:paraId="630F7087" w14:textId="77777777" w:rsidR="004C1127" w:rsidRDefault="004C1127" w:rsidP="00AA2CD4"/>
    <w:p w14:paraId="1E091D02" w14:textId="2450336F" w:rsidR="00CB2EDE" w:rsidRDefault="00CB2EDE" w:rsidP="00DE3DBE"/>
    <w:p w14:paraId="2B9CA546" w14:textId="77777777" w:rsidR="00CB2EDE" w:rsidRDefault="00CB2EDE" w:rsidP="00DE3DBE"/>
    <w:p w14:paraId="4852270D" w14:textId="77777777" w:rsidR="002027D2" w:rsidRPr="002027D2" w:rsidRDefault="002027D2" w:rsidP="00DE3DBE"/>
    <w:p w14:paraId="2291836B" w14:textId="77777777" w:rsidR="00DE3DBE" w:rsidRPr="007C1D70" w:rsidRDefault="00DE3DBE" w:rsidP="007C1D70"/>
    <w:sectPr w:rsidR="00DE3DBE" w:rsidRPr="007C1D70" w:rsidSect="00933254">
      <w:headerReference w:type="default" r:id="rId10"/>
      <w:footerReference w:type="default" r:id="rId11"/>
      <w:pgSz w:w="11906" w:h="16838"/>
      <w:pgMar w:top="1440" w:right="1440" w:bottom="1440" w:left="1440" w:header="708" w:footer="1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F265C" w14:textId="77777777" w:rsidR="00933254" w:rsidRDefault="00933254" w:rsidP="00DE3DBE">
      <w:pPr>
        <w:spacing w:after="0" w:line="240" w:lineRule="auto"/>
      </w:pPr>
      <w:r>
        <w:separator/>
      </w:r>
    </w:p>
  </w:endnote>
  <w:endnote w:type="continuationSeparator" w:id="0">
    <w:p w14:paraId="79320F7A" w14:textId="77777777" w:rsidR="00933254" w:rsidRDefault="00933254" w:rsidP="00DE3DBE">
      <w:pPr>
        <w:spacing w:after="0" w:line="240" w:lineRule="auto"/>
      </w:pPr>
      <w:r>
        <w:continuationSeparator/>
      </w:r>
    </w:p>
  </w:endnote>
  <w:endnote w:type="continuationNotice" w:id="1">
    <w:p w14:paraId="67FC477C" w14:textId="77777777" w:rsidR="00933254" w:rsidRDefault="009332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1116"/>
      <w:gridCol w:w="4226"/>
    </w:tblGrid>
    <w:tr w:rsidR="0004273F" w:rsidRPr="0070276F" w14:paraId="663EDCA0" w14:textId="77777777" w:rsidTr="007B4D48">
      <w:trPr>
        <w:trHeight w:hRule="exact" w:val="227"/>
        <w:jc w:val="center"/>
      </w:trPr>
      <w:tc>
        <w:tcPr>
          <w:tcW w:w="3684" w:type="dxa"/>
          <w:vAlign w:val="bottom"/>
        </w:tcPr>
        <w:p w14:paraId="4F83C5B0" w14:textId="6438DBC8" w:rsidR="0004273F" w:rsidRPr="00C97E3E" w:rsidRDefault="00C97E3E" w:rsidP="0004273F">
          <w:pPr>
            <w:pStyle w:val="-Pieddepage"/>
            <w:rPr>
              <w:rFonts w:cs="Arial"/>
              <w:szCs w:val="16"/>
              <w:lang w:val="fr-CH"/>
            </w:rPr>
          </w:pPr>
          <w:r w:rsidRPr="00C97E3E">
            <w:rPr>
              <w:rFonts w:cs="Arial"/>
              <w:szCs w:val="16"/>
              <w:lang w:val="fr-CH"/>
            </w:rPr>
            <w:t>Mettre en œuvre les m</w:t>
          </w:r>
          <w:r>
            <w:rPr>
              <w:rFonts w:cs="Arial"/>
              <w:szCs w:val="16"/>
              <w:lang w:val="fr-CH"/>
            </w:rPr>
            <w:t>écanismes d’authentifications</w:t>
          </w:r>
        </w:p>
      </w:tc>
      <w:tc>
        <w:tcPr>
          <w:tcW w:w="1116" w:type="dxa"/>
          <w:vAlign w:val="center"/>
        </w:tcPr>
        <w:p w14:paraId="0D43D6C5" w14:textId="77777777" w:rsidR="0004273F" w:rsidRPr="0027637C" w:rsidRDefault="0004273F" w:rsidP="0004273F">
          <w:pPr>
            <w:pStyle w:val="-Pieddepage"/>
            <w:jc w:val="center"/>
            <w:rPr>
              <w:rFonts w:cs="Arial"/>
              <w:szCs w:val="16"/>
              <w:lang w:val="de-CH"/>
            </w:rPr>
          </w:pPr>
          <w:r w:rsidRPr="00B13424">
            <w:rPr>
              <w:rFonts w:cs="Arial"/>
              <w:szCs w:val="16"/>
            </w:rPr>
            <w:t xml:space="preserve">Page </w:t>
          </w:r>
          <w:r w:rsidRPr="00B13424">
            <w:rPr>
              <w:rStyle w:val="PageNumber"/>
              <w:rFonts w:cs="Arial"/>
              <w:szCs w:val="16"/>
            </w:rPr>
            <w:fldChar w:fldCharType="begin"/>
          </w:r>
          <w:r w:rsidRPr="00B13424">
            <w:rPr>
              <w:rStyle w:val="PageNumber"/>
              <w:rFonts w:cs="Arial"/>
              <w:szCs w:val="16"/>
            </w:rPr>
            <w:instrText xml:space="preserve"> PAGE </w:instrText>
          </w:r>
          <w:r w:rsidRPr="00B13424">
            <w:rPr>
              <w:rStyle w:val="PageNumber"/>
              <w:rFonts w:cs="Arial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Cs w:val="16"/>
            </w:rPr>
            <w:t>2</w:t>
          </w:r>
          <w:r w:rsidRPr="00B13424">
            <w:rPr>
              <w:rStyle w:val="PageNumber"/>
              <w:rFonts w:cs="Arial"/>
              <w:szCs w:val="16"/>
            </w:rPr>
            <w:fldChar w:fldCharType="end"/>
          </w:r>
          <w:r>
            <w:rPr>
              <w:rStyle w:val="PageNumber"/>
              <w:rFonts w:cs="Arial"/>
              <w:szCs w:val="16"/>
            </w:rPr>
            <w:t>/</w:t>
          </w:r>
          <w:r>
            <w:rPr>
              <w:rStyle w:val="PageNumber"/>
              <w:rFonts w:cs="Arial"/>
              <w:szCs w:val="16"/>
            </w:rPr>
            <w:fldChar w:fldCharType="begin"/>
          </w:r>
          <w:r>
            <w:rPr>
              <w:rStyle w:val="PageNumber"/>
              <w:rFonts w:cs="Arial"/>
              <w:szCs w:val="16"/>
            </w:rPr>
            <w:instrText xml:space="preserve"> NUMPAGES   \* MERGEFORMAT </w:instrText>
          </w:r>
          <w:r>
            <w:rPr>
              <w:rStyle w:val="PageNumber"/>
              <w:rFonts w:cs="Arial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Cs w:val="16"/>
            </w:rPr>
            <w:t>4</w:t>
          </w:r>
          <w:r>
            <w:rPr>
              <w:rStyle w:val="PageNumber"/>
              <w:rFonts w:cs="Arial"/>
              <w:szCs w:val="16"/>
            </w:rPr>
            <w:fldChar w:fldCharType="end"/>
          </w:r>
        </w:p>
      </w:tc>
      <w:tc>
        <w:tcPr>
          <w:tcW w:w="4226" w:type="dxa"/>
          <w:vAlign w:val="center"/>
        </w:tcPr>
        <w:p w14:paraId="7E92F145" w14:textId="55EB8616" w:rsidR="0004273F" w:rsidRPr="0004273F" w:rsidRDefault="0004273F" w:rsidP="0004273F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 w:rsidRPr="00B13424">
            <w:rPr>
              <w:rFonts w:cs="Arial"/>
              <w:szCs w:val="16"/>
            </w:rPr>
            <w:fldChar w:fldCharType="begin"/>
          </w:r>
          <w:r w:rsidRPr="0027637C">
            <w:rPr>
              <w:rFonts w:cs="Arial"/>
              <w:szCs w:val="16"/>
              <w:lang w:val="de-CH"/>
            </w:rPr>
            <w:instrText xml:space="preserve"> FILENAME  \* FirstCap  \* MERGEFORMAT </w:instrText>
          </w:r>
          <w:r w:rsidRPr="00B13424">
            <w:rPr>
              <w:rFonts w:cs="Arial"/>
              <w:szCs w:val="16"/>
            </w:rPr>
            <w:fldChar w:fldCharType="separate"/>
          </w:r>
          <w:r w:rsidRPr="00B13424">
            <w:rPr>
              <w:rFonts w:cs="Arial"/>
              <w:szCs w:val="16"/>
            </w:rPr>
            <w:fldChar w:fldCharType="end"/>
          </w:r>
        </w:p>
      </w:tc>
    </w:tr>
  </w:tbl>
  <w:p w14:paraId="14A2CA02" w14:textId="77777777" w:rsidR="00DE3DBE" w:rsidRPr="0004273F" w:rsidRDefault="00DE3DBE" w:rsidP="0004273F">
    <w:pPr>
      <w:pStyle w:val="Footer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5942A" w14:textId="77777777" w:rsidR="00933254" w:rsidRDefault="00933254" w:rsidP="00DE3DBE">
      <w:pPr>
        <w:spacing w:after="0" w:line="240" w:lineRule="auto"/>
      </w:pPr>
      <w:r>
        <w:separator/>
      </w:r>
    </w:p>
  </w:footnote>
  <w:footnote w:type="continuationSeparator" w:id="0">
    <w:p w14:paraId="026A16CB" w14:textId="77777777" w:rsidR="00933254" w:rsidRDefault="00933254" w:rsidP="00DE3DBE">
      <w:pPr>
        <w:spacing w:after="0" w:line="240" w:lineRule="auto"/>
      </w:pPr>
      <w:r>
        <w:continuationSeparator/>
      </w:r>
    </w:p>
  </w:footnote>
  <w:footnote w:type="continuationNotice" w:id="1">
    <w:p w14:paraId="041EEBA6" w14:textId="77777777" w:rsidR="00933254" w:rsidRDefault="009332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4273F" w14:paraId="70262E71" w14:textId="77777777" w:rsidTr="00363B4D">
      <w:trPr>
        <w:trHeight w:val="536"/>
        <w:jc w:val="center"/>
      </w:trPr>
      <w:tc>
        <w:tcPr>
          <w:tcW w:w="1698" w:type="dxa"/>
          <w:vAlign w:val="center"/>
        </w:tcPr>
        <w:p w14:paraId="66B6EE78" w14:textId="77777777" w:rsidR="0004273F" w:rsidRPr="008723BD" w:rsidRDefault="0004273F" w:rsidP="0004273F">
          <w:pPr>
            <w:pStyle w:val="Header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14:paraId="12E75DCB" w14:textId="2EA13C61" w:rsidR="0004273F" w:rsidRDefault="0004273F" w:rsidP="0004273F">
          <w:pPr>
            <w:pStyle w:val="Header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69DAEE98" wp14:editId="0F0023F3">
                <wp:extent cx="266700" cy="247650"/>
                <wp:effectExtent l="0" t="0" r="0" b="0"/>
                <wp:docPr id="721594680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C97E3E">
            <w:rPr>
              <w:sz w:val="28"/>
              <w:szCs w:val="28"/>
            </w:rPr>
            <w:t>183</w:t>
          </w:r>
        </w:p>
      </w:tc>
      <w:tc>
        <w:tcPr>
          <w:tcW w:w="3566" w:type="dxa"/>
          <w:vAlign w:val="center"/>
        </w:tcPr>
        <w:p w14:paraId="5105F34F" w14:textId="77777777" w:rsidR="0004273F" w:rsidRPr="007F43ED" w:rsidRDefault="0004273F" w:rsidP="0004273F">
          <w:pPr>
            <w:pStyle w:val="Header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2" w:type="dxa"/>
          <w:vAlign w:val="center"/>
        </w:tcPr>
        <w:p w14:paraId="6C54113C" w14:textId="77777777" w:rsidR="0004273F" w:rsidRDefault="0004273F" w:rsidP="0004273F">
          <w:pPr>
            <w:pStyle w:val="Header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136FD5E1" wp14:editId="446CDFD8">
                <wp:extent cx="1139371" cy="283303"/>
                <wp:effectExtent l="0" t="0" r="3810" b="2540"/>
                <wp:docPr id="535190468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3D0AACD" w14:textId="77777777" w:rsidR="0004273F" w:rsidRDefault="0004273F" w:rsidP="00042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65CC5"/>
    <w:multiLevelType w:val="hybridMultilevel"/>
    <w:tmpl w:val="5DC4A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C12F7"/>
    <w:multiLevelType w:val="multilevel"/>
    <w:tmpl w:val="0CCEB8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8778141">
    <w:abstractNumId w:val="1"/>
  </w:num>
  <w:num w:numId="2" w16cid:durableId="931552848">
    <w:abstractNumId w:val="1"/>
  </w:num>
  <w:num w:numId="3" w16cid:durableId="9248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D2"/>
    <w:rsid w:val="00005295"/>
    <w:rsid w:val="000241F6"/>
    <w:rsid w:val="000349E6"/>
    <w:rsid w:val="0004273F"/>
    <w:rsid w:val="000561CC"/>
    <w:rsid w:val="00074CCE"/>
    <w:rsid w:val="00077ACC"/>
    <w:rsid w:val="00090126"/>
    <w:rsid w:val="000C0CB9"/>
    <w:rsid w:val="00155703"/>
    <w:rsid w:val="00195BEC"/>
    <w:rsid w:val="001A7AC0"/>
    <w:rsid w:val="001D07CD"/>
    <w:rsid w:val="001D58AC"/>
    <w:rsid w:val="001E2CDA"/>
    <w:rsid w:val="002027D2"/>
    <w:rsid w:val="002943A0"/>
    <w:rsid w:val="002B326E"/>
    <w:rsid w:val="00304F0F"/>
    <w:rsid w:val="00327D0D"/>
    <w:rsid w:val="0034769E"/>
    <w:rsid w:val="0035305C"/>
    <w:rsid w:val="00384038"/>
    <w:rsid w:val="003B5A83"/>
    <w:rsid w:val="003C0437"/>
    <w:rsid w:val="003E494D"/>
    <w:rsid w:val="003F1B88"/>
    <w:rsid w:val="004A0752"/>
    <w:rsid w:val="004A72B8"/>
    <w:rsid w:val="004C1127"/>
    <w:rsid w:val="004D2652"/>
    <w:rsid w:val="004D6E34"/>
    <w:rsid w:val="005671AB"/>
    <w:rsid w:val="005C3CDB"/>
    <w:rsid w:val="005F38B0"/>
    <w:rsid w:val="0065040C"/>
    <w:rsid w:val="006551C5"/>
    <w:rsid w:val="006A00FE"/>
    <w:rsid w:val="006B1017"/>
    <w:rsid w:val="006B5787"/>
    <w:rsid w:val="006E17F3"/>
    <w:rsid w:val="0070276F"/>
    <w:rsid w:val="00710C7A"/>
    <w:rsid w:val="007C1D70"/>
    <w:rsid w:val="007E1520"/>
    <w:rsid w:val="0082010C"/>
    <w:rsid w:val="00882537"/>
    <w:rsid w:val="00893148"/>
    <w:rsid w:val="008F7337"/>
    <w:rsid w:val="00912815"/>
    <w:rsid w:val="00932671"/>
    <w:rsid w:val="00933254"/>
    <w:rsid w:val="009704AC"/>
    <w:rsid w:val="00981A45"/>
    <w:rsid w:val="00991AD6"/>
    <w:rsid w:val="009E377F"/>
    <w:rsid w:val="00A1431D"/>
    <w:rsid w:val="00A22846"/>
    <w:rsid w:val="00A2298C"/>
    <w:rsid w:val="00A63ABD"/>
    <w:rsid w:val="00A7477E"/>
    <w:rsid w:val="00A811A9"/>
    <w:rsid w:val="00AA2CD4"/>
    <w:rsid w:val="00AB583E"/>
    <w:rsid w:val="00AE18A0"/>
    <w:rsid w:val="00B33E96"/>
    <w:rsid w:val="00B66396"/>
    <w:rsid w:val="00B7486D"/>
    <w:rsid w:val="00B90A36"/>
    <w:rsid w:val="00BA1388"/>
    <w:rsid w:val="00C730D2"/>
    <w:rsid w:val="00C97E3E"/>
    <w:rsid w:val="00CB0629"/>
    <w:rsid w:val="00CB2EDE"/>
    <w:rsid w:val="00CB473C"/>
    <w:rsid w:val="00CB6ACC"/>
    <w:rsid w:val="00CF4E6E"/>
    <w:rsid w:val="00D57BB5"/>
    <w:rsid w:val="00D70EB2"/>
    <w:rsid w:val="00D77C68"/>
    <w:rsid w:val="00D85219"/>
    <w:rsid w:val="00DA5816"/>
    <w:rsid w:val="00DD792E"/>
    <w:rsid w:val="00DE3DBE"/>
    <w:rsid w:val="00E6760E"/>
    <w:rsid w:val="00E772D5"/>
    <w:rsid w:val="00E84DA1"/>
    <w:rsid w:val="00F3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1EDE6A"/>
  <w15:chartTrackingRefBased/>
  <w15:docId w15:val="{9C05FF14-0D52-4B55-BF35-0A19EE45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27"/>
    <w:pPr>
      <w:spacing w:line="360" w:lineRule="auto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1C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61CC"/>
    <w:pPr>
      <w:numPr>
        <w:ilvl w:val="1"/>
        <w:numId w:val="1"/>
      </w:numPr>
      <w:ind w:left="431" w:hanging="43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customStyle="1" w:styleId="normaltextrun">
    <w:name w:val="normaltextrun"/>
    <w:basedOn w:val="DefaultParagraphFont"/>
    <w:rsid w:val="00BA1388"/>
  </w:style>
  <w:style w:type="character" w:customStyle="1" w:styleId="eop">
    <w:name w:val="eop"/>
    <w:basedOn w:val="DefaultParagraphFont"/>
    <w:rsid w:val="00BA1388"/>
  </w:style>
  <w:style w:type="paragraph" w:styleId="Title">
    <w:name w:val="Title"/>
    <w:basedOn w:val="Normal"/>
    <w:next w:val="Normal"/>
    <w:link w:val="TitleChar"/>
    <w:uiPriority w:val="10"/>
    <w:qFormat/>
    <w:rsid w:val="0070276F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6F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table" w:customStyle="1" w:styleId="TableETML">
    <w:name w:val="Table ETML"/>
    <w:basedOn w:val="TableNormal"/>
    <w:uiPriority w:val="99"/>
    <w:rsid w:val="007C1D70"/>
    <w:pPr>
      <w:spacing w:before="120" w:after="120" w:line="360" w:lineRule="auto"/>
      <w:ind w:left="170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sz w:val="28"/>
      </w:rPr>
      <w:tblPr/>
      <w:tcPr>
        <w:shd w:val="clear" w:color="auto" w:fill="2E74B5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39"/>
    <w:rsid w:val="007C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1D70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1CC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E3DB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DBE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DE3DBE"/>
    <w:rPr>
      <w:color w:val="808080"/>
    </w:rPr>
  </w:style>
  <w:style w:type="character" w:styleId="PageNumber">
    <w:name w:val="page number"/>
    <w:basedOn w:val="DefaultParagraphFont"/>
    <w:semiHidden/>
    <w:rsid w:val="0004273F"/>
  </w:style>
  <w:style w:type="paragraph" w:customStyle="1" w:styleId="-Pieddepage">
    <w:name w:val="-Pied de page"/>
    <w:basedOn w:val="Normal"/>
    <w:rsid w:val="0070276F"/>
    <w:pPr>
      <w:spacing w:after="0" w:line="240" w:lineRule="auto"/>
    </w:pPr>
    <w:rPr>
      <w:rFonts w:eastAsia="Times New Roman" w:cs="Times New Roman"/>
      <w:sz w:val="16"/>
      <w:szCs w:val="20"/>
      <w:lang w:val="fr-FR" w:eastAsia="fr-FR"/>
    </w:rPr>
  </w:style>
  <w:style w:type="character" w:customStyle="1" w:styleId="ng-star-inserted">
    <w:name w:val="ng-star-inserted"/>
    <w:basedOn w:val="DefaultParagraphFont"/>
    <w:rsid w:val="00CB2EDE"/>
  </w:style>
  <w:style w:type="paragraph" w:customStyle="1" w:styleId="answerslines">
    <w:name w:val="answers_lines"/>
    <w:basedOn w:val="Normal"/>
    <w:qFormat/>
    <w:rsid w:val="00D70EB2"/>
    <w:pPr>
      <w:tabs>
        <w:tab w:val="left" w:leader="dot" w:pos="9072"/>
      </w:tabs>
    </w:pPr>
  </w:style>
  <w:style w:type="character" w:styleId="Hyperlink">
    <w:name w:val="Hyperlink"/>
    <w:basedOn w:val="DefaultParagraphFont"/>
    <w:uiPriority w:val="99"/>
    <w:unhideWhenUsed/>
    <w:rsid w:val="00710C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3000" TargetMode="Externa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53yvq\OneDrive%20-%20Education%20Vaud\templates\E-xxx-ALL-01-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6FDC79-075F-4D9F-9487-C4EB05A62C4E}"/>
</file>

<file path=customXml/itemProps2.xml><?xml version="1.0" encoding="utf-8"?>
<ds:datastoreItem xmlns:ds="http://schemas.openxmlformats.org/officeDocument/2006/customXml" ds:itemID="{93B61874-F239-4838-AE1F-CF27E752B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2B457-7DE2-45C4-9C4E-B2FA9A1798DC}"/>
</file>

<file path=docProps/app.xml><?xml version="1.0" encoding="utf-8"?>
<Properties xmlns="http://schemas.openxmlformats.org/officeDocument/2006/extended-properties" xmlns:vt="http://schemas.openxmlformats.org/officeDocument/2006/docPropsVTypes">
  <Template>E-xxx-ALL-01-titre.dotx</Template>
  <TotalTime>1628</TotalTime>
  <Pages>4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Schaffter</dc:creator>
  <cp:keywords/>
  <dc:description/>
  <cp:lastModifiedBy>Cédric Schaffter</cp:lastModifiedBy>
  <cp:revision>51</cp:revision>
  <cp:lastPrinted>2024-04-17T05:46:00Z</cp:lastPrinted>
  <dcterms:created xsi:type="dcterms:W3CDTF">2024-03-26T13:42:00Z</dcterms:created>
  <dcterms:modified xsi:type="dcterms:W3CDTF">2024-04-18T06:01:00Z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