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957CE" w14:textId="16D57873" w:rsidR="003F114A" w:rsidRDefault="00830E60" w:rsidP="00BA1388">
      <w:pPr>
        <w:pStyle w:val="Title"/>
        <w:rPr>
          <w:rFonts w:eastAsia="Times New Roman"/>
          <w:color w:val="FF0000"/>
          <w:lang w:val="en-US" w:eastAsia="fr-CH"/>
        </w:rPr>
      </w:pPr>
      <w:r>
        <w:rPr>
          <w:rFonts w:eastAsia="Times New Roman"/>
          <w:color w:val="FF0000"/>
          <w:lang w:val="en-US" w:eastAsia="fr-CH"/>
        </w:rPr>
        <w:t xml:space="preserve">Views / </w:t>
      </w:r>
      <w:proofErr w:type="spellStart"/>
      <w:r>
        <w:rPr>
          <w:rFonts w:eastAsia="Times New Roman"/>
          <w:color w:val="FF0000"/>
          <w:lang w:val="en-US" w:eastAsia="fr-CH"/>
        </w:rPr>
        <w:t>vues</w:t>
      </w:r>
      <w:proofErr w:type="spellEnd"/>
    </w:p>
    <w:p w14:paraId="40948A6F" w14:textId="2A78217C" w:rsidR="00BA1388" w:rsidRPr="003F114A" w:rsidRDefault="003F114A" w:rsidP="00BA1388">
      <w:pPr>
        <w:pStyle w:val="Title"/>
        <w:rPr>
          <w:rFonts w:eastAsia="Times New Roman"/>
          <w:color w:val="FF0000"/>
          <w:lang w:val="en-US" w:eastAsia="fr-CH"/>
        </w:rPr>
      </w:pPr>
      <w:r w:rsidRPr="003F114A">
        <w:rPr>
          <w:rFonts w:eastAsia="Times New Roman"/>
          <w:color w:val="FF0000"/>
          <w:lang w:val="en-US" w:eastAsia="fr-CH"/>
        </w:rPr>
        <w:t>(Docker s</w:t>
      </w:r>
      <w:r>
        <w:rPr>
          <w:rFonts w:eastAsia="Times New Roman"/>
          <w:color w:val="FF0000"/>
          <w:lang w:val="en-US" w:eastAsia="fr-CH"/>
        </w:rPr>
        <w:t>etup)</w:t>
      </w:r>
    </w:p>
    <w:p w14:paraId="1D8FABE1" w14:textId="77777777" w:rsidR="00BA1388" w:rsidRPr="003F114A" w:rsidRDefault="00BA1388" w:rsidP="00BA1388">
      <w:pPr>
        <w:rPr>
          <w:lang w:val="en-US" w:eastAsia="fr-CH"/>
        </w:rPr>
      </w:pPr>
    </w:p>
    <w:tbl>
      <w:tblPr>
        <w:tblStyle w:val="TableETML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7C1D70" w:rsidRPr="00BA1388" w14:paraId="4DB77787" w14:textId="77777777" w:rsidTr="007C1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2BC18B44" w14:textId="77777777" w:rsidR="007C1D70" w:rsidRPr="007C1D70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Elément</w:t>
            </w:r>
          </w:p>
        </w:tc>
        <w:tc>
          <w:tcPr>
            <w:tcW w:w="5902" w:type="dxa"/>
          </w:tcPr>
          <w:p w14:paraId="3B086FD8" w14:textId="77777777" w:rsidR="007C1D70" w:rsidRPr="00BA1388" w:rsidRDefault="007C1D70" w:rsidP="00BA1388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Description</w:t>
            </w:r>
          </w:p>
        </w:tc>
      </w:tr>
      <w:tr w:rsidR="007C1D70" w:rsidRPr="00BA1388" w14:paraId="5F02F69C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12714984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Compétences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F1E0DC5" w14:textId="123134B9" w:rsidR="00BA1388" w:rsidRPr="00BA1388" w:rsidRDefault="00FC5823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FC5823">
              <w:rPr>
                <w:lang w:val="fr-FR" w:eastAsia="fr-CH"/>
              </w:rPr>
              <w:t>Générer des informations pour les audits et le login. Définir et implémenter des évaluations et alarmes.</w:t>
            </w:r>
          </w:p>
        </w:tc>
      </w:tr>
      <w:tr w:rsidR="007C1D70" w:rsidRPr="00BA1388" w14:paraId="4A94AA2F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0FBBB9C8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Objectifs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2FD2F1D8" w14:textId="5442026A" w:rsidR="00911350" w:rsidRPr="00911350" w:rsidRDefault="00591621" w:rsidP="00911350">
            <w:pPr>
              <w:rPr>
                <w:lang w:val="fr-FR" w:eastAsia="fr-CH"/>
              </w:rPr>
            </w:pPr>
            <w:r>
              <w:rPr>
                <w:lang w:val="fr-FR" w:eastAsia="fr-CH"/>
              </w:rPr>
              <w:t>Apprendre ce que sont les vues, comment les créer et les manipuler</w:t>
            </w:r>
            <w:r w:rsidR="00523848" w:rsidRPr="00BA1388">
              <w:rPr>
                <w:lang w:eastAsia="fr-CH"/>
              </w:rPr>
              <w:t> </w:t>
            </w:r>
          </w:p>
        </w:tc>
      </w:tr>
      <w:tr w:rsidR="007C1D70" w:rsidRPr="00BA1388" w14:paraId="2F6E64BE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4451A830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Durée estimée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0BAE0E7C" w14:textId="29698C53" w:rsidR="00BA1388" w:rsidRPr="00BA1388" w:rsidRDefault="00591621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lang w:val="fr-FR" w:eastAsia="fr-CH"/>
              </w:rPr>
              <w:t>1</w:t>
            </w:r>
            <w:r w:rsidR="00B95EB6">
              <w:rPr>
                <w:lang w:val="fr-FR" w:eastAsia="fr-CH"/>
              </w:rPr>
              <w:t xml:space="preserve">x </w:t>
            </w:r>
            <w:r w:rsidR="003943A6">
              <w:rPr>
                <w:lang w:val="fr-FR" w:eastAsia="fr-CH"/>
              </w:rPr>
              <w:t>45</w:t>
            </w:r>
            <w:r w:rsidR="00BA1388" w:rsidRPr="00BA1388">
              <w:rPr>
                <w:lang w:val="fr-FR" w:eastAsia="fr-CH"/>
              </w:rPr>
              <w:t xml:space="preserve"> min</w:t>
            </w:r>
            <w:r w:rsidR="00BA1388" w:rsidRPr="00BA1388">
              <w:rPr>
                <w:lang w:eastAsia="fr-CH"/>
              </w:rPr>
              <w:t> </w:t>
            </w:r>
          </w:p>
        </w:tc>
      </w:tr>
      <w:tr w:rsidR="007C1D70" w:rsidRPr="00BA1388" w14:paraId="3F5DC50C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391BA19E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Répertoire de travail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74140702" w14:textId="2B288FD2" w:rsidR="00BA1388" w:rsidRPr="00BA1388" w:rsidRDefault="00FC5823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>
              <w:rPr>
                <w:szCs w:val="24"/>
                <w:lang w:eastAsia="fr-CH"/>
              </w:rPr>
              <w:t>C:\Docker</w:t>
            </w:r>
          </w:p>
        </w:tc>
      </w:tr>
      <w:tr w:rsidR="007C1D70" w:rsidRPr="00BA1388" w14:paraId="3405DA0B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0B5D37CD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Fichiers sources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1232702B" w14:textId="1695E941" w:rsidR="00BA1388" w:rsidRPr="00C249CB" w:rsidRDefault="00C249CB" w:rsidP="00BA1388">
            <w:pPr>
              <w:rPr>
                <w:rFonts w:cs="Arial"/>
                <w:szCs w:val="24"/>
                <w:lang w:eastAsia="fr-CH"/>
              </w:rPr>
            </w:pPr>
            <w:r w:rsidRPr="00C249CB">
              <w:rPr>
                <w:rFonts w:cs="Arial"/>
                <w:szCs w:val="24"/>
                <w:lang w:eastAsia="fr-CH"/>
              </w:rPr>
              <w:t>E-183-ALL-Views.zip</w:t>
            </w:r>
          </w:p>
        </w:tc>
      </w:tr>
      <w:tr w:rsidR="007C1D70" w:rsidRPr="00BA1388" w14:paraId="120D9A79" w14:textId="77777777" w:rsidTr="007C1D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hideMark/>
          </w:tcPr>
          <w:p w14:paraId="5F8AA937" w14:textId="77777777" w:rsidR="00BA1388" w:rsidRPr="00BA1388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b/>
                <w:bCs/>
                <w:lang w:val="fr-FR" w:eastAsia="fr-CH"/>
              </w:rPr>
              <w:t>A produire</w:t>
            </w:r>
            <w:r w:rsidRPr="00BA1388">
              <w:rPr>
                <w:b/>
                <w:bCs/>
                <w:lang w:eastAsia="fr-CH"/>
              </w:rPr>
              <w:t> </w:t>
            </w:r>
          </w:p>
        </w:tc>
        <w:tc>
          <w:tcPr>
            <w:tcW w:w="5902" w:type="dxa"/>
            <w:hideMark/>
          </w:tcPr>
          <w:p w14:paraId="658A9F49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val="fr-FR" w:eastAsia="fr-CH"/>
              </w:rPr>
              <w:t>Répondre aux questions directement dans ce document</w:t>
            </w:r>
            <w:r w:rsidRPr="00BA1388">
              <w:rPr>
                <w:lang w:eastAsia="fr-CH"/>
              </w:rPr>
              <w:t> </w:t>
            </w:r>
          </w:p>
        </w:tc>
      </w:tr>
      <w:tr w:rsidR="007C1D70" w:rsidRPr="00BA1388" w14:paraId="5ADFB1E1" w14:textId="77777777" w:rsidTr="007C1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hideMark/>
          </w:tcPr>
          <w:p w14:paraId="2EEBDD77" w14:textId="77777777" w:rsidR="00BA1388" w:rsidRPr="00DE3DBE" w:rsidRDefault="00BA1388" w:rsidP="00BA1388">
            <w:pPr>
              <w:rPr>
                <w:rFonts w:ascii="Times New Roman" w:hAnsi="Times New Roman"/>
                <w:b/>
                <w:bCs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  <w:r w:rsidR="00DE3DBE">
              <w:rPr>
                <w:b/>
                <w:bCs/>
                <w:lang w:eastAsia="fr-CH"/>
              </w:rPr>
              <w:t>Moyens d’aide</w:t>
            </w:r>
          </w:p>
        </w:tc>
        <w:tc>
          <w:tcPr>
            <w:tcW w:w="5902" w:type="dxa"/>
            <w:hideMark/>
          </w:tcPr>
          <w:p w14:paraId="299BD8FA" w14:textId="77777777" w:rsidR="00BA1388" w:rsidRPr="00BA1388" w:rsidRDefault="00BA1388" w:rsidP="00BA1388">
            <w:pPr>
              <w:rPr>
                <w:rFonts w:ascii="Times New Roman" w:hAnsi="Times New Roman"/>
                <w:szCs w:val="24"/>
                <w:lang w:eastAsia="fr-CH"/>
              </w:rPr>
            </w:pPr>
            <w:r w:rsidRPr="00BA1388">
              <w:rPr>
                <w:lang w:eastAsia="fr-CH"/>
              </w:rPr>
              <w:t> </w:t>
            </w:r>
          </w:p>
        </w:tc>
      </w:tr>
    </w:tbl>
    <w:p w14:paraId="3D635F7F" w14:textId="77777777" w:rsidR="00BA1388" w:rsidRPr="00BA1388" w:rsidRDefault="00BA1388" w:rsidP="00BA1388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fr-CH"/>
        </w:rPr>
      </w:pPr>
      <w:r w:rsidRPr="00BA1388">
        <w:rPr>
          <w:rFonts w:ascii="Century Gothic" w:eastAsia="Times New Roman" w:hAnsi="Century Gothic" w:cs="Times New Roman"/>
          <w:lang w:eastAsia="fr-CH"/>
        </w:rPr>
        <w:t> </w:t>
      </w:r>
    </w:p>
    <w:p w14:paraId="285361E8" w14:textId="77777777" w:rsidR="007C1D70" w:rsidRDefault="007C1D70">
      <w:pPr>
        <w:spacing w:line="259" w:lineRule="auto"/>
      </w:pPr>
      <w:r>
        <w:br w:type="page"/>
      </w:r>
    </w:p>
    <w:p w14:paraId="21DFC1CC" w14:textId="0F00658E" w:rsidR="006B1017" w:rsidRPr="007C1D70" w:rsidRDefault="007C1D70" w:rsidP="007C1D70">
      <w:pPr>
        <w:pStyle w:val="Heading1"/>
      </w:pPr>
      <w:r w:rsidRPr="007C1D70">
        <w:lastRenderedPageBreak/>
        <w:t>Informations générales</w:t>
      </w:r>
    </w:p>
    <w:p w14:paraId="158ADCD0" w14:textId="0AD4F9DC" w:rsidR="00F5287C" w:rsidRDefault="00B63BC0" w:rsidP="00737BB9">
      <w:pPr>
        <w:rPr>
          <w:i/>
          <w:iCs/>
        </w:rPr>
      </w:pPr>
      <w:r>
        <w:t xml:space="preserve">Le but de cet exercice est de vous </w:t>
      </w:r>
      <w:r w:rsidR="004F73D3">
        <w:t xml:space="preserve">apprendre </w:t>
      </w:r>
      <w:r w:rsidR="00D03461">
        <w:t xml:space="preserve">ce qu’est une </w:t>
      </w:r>
      <w:r w:rsidR="00830E60">
        <w:t xml:space="preserve">vue </w:t>
      </w:r>
      <w:r w:rsidR="00627981">
        <w:t>(</w:t>
      </w:r>
      <w:proofErr w:type="spellStart"/>
      <w:r w:rsidR="00627981">
        <w:t>view</w:t>
      </w:r>
      <w:proofErr w:type="spellEnd"/>
      <w:r w:rsidR="00627981">
        <w:t xml:space="preserve">) dans une base de données. La syntaxe est propre à MySQL, mais </w:t>
      </w:r>
      <w:r w:rsidR="00737BB9">
        <w:t>les concepts s’appliquent aussi à d’autres SGBD.</w:t>
      </w:r>
      <w:r w:rsidR="00F5287C">
        <w:rPr>
          <w:i/>
          <w:iCs/>
        </w:rPr>
        <w:t xml:space="preserve"> </w:t>
      </w:r>
    </w:p>
    <w:p w14:paraId="011DD1E9" w14:textId="298497CC" w:rsidR="007D0515" w:rsidRPr="00F3105E" w:rsidRDefault="00F3105E" w:rsidP="003E39A8">
      <w:pPr>
        <w:pStyle w:val="Heading1"/>
        <w:rPr>
          <w:i/>
          <w:iCs/>
        </w:rPr>
      </w:pPr>
      <w:r>
        <w:t>MLD</w:t>
      </w:r>
    </w:p>
    <w:p w14:paraId="5D96AC4E" w14:textId="629E811C" w:rsidR="007D0515" w:rsidRDefault="007D0515" w:rsidP="00737BB9">
      <w:r>
        <w:t>V</w:t>
      </w:r>
      <w:r w:rsidR="00A940EE">
        <w:t xml:space="preserve">ous trouvez ci-dessous le MLD de la base de données </w:t>
      </w:r>
      <w:proofErr w:type="spellStart"/>
      <w:r w:rsidR="00A940EE">
        <w:t>db_students</w:t>
      </w:r>
      <w:proofErr w:type="spellEnd"/>
      <w:r w:rsidR="00A940EE">
        <w:t> :</w:t>
      </w:r>
    </w:p>
    <w:p w14:paraId="2CBC527C" w14:textId="53F9CDB8" w:rsidR="00F3105E" w:rsidRDefault="00A940EE" w:rsidP="00737BB9">
      <w:r w:rsidRPr="00A940EE">
        <w:drawing>
          <wp:inline distT="0" distB="0" distL="0" distR="0" wp14:anchorId="437659AD" wp14:editId="7B25667A">
            <wp:extent cx="5731510" cy="5655310"/>
            <wp:effectExtent l="0" t="0" r="2540" b="2540"/>
            <wp:docPr id="1797596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960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EB87" w14:textId="77777777" w:rsidR="00F3105E" w:rsidRDefault="00F3105E">
      <w:pPr>
        <w:spacing w:line="259" w:lineRule="auto"/>
      </w:pPr>
      <w:r>
        <w:br w:type="page"/>
      </w:r>
    </w:p>
    <w:p w14:paraId="387DEFB5" w14:textId="38C27422" w:rsidR="00F3105E" w:rsidRPr="00F3105E" w:rsidRDefault="00F3105E" w:rsidP="00F3105E">
      <w:pPr>
        <w:pStyle w:val="Heading1"/>
        <w:rPr>
          <w:i/>
          <w:iCs/>
        </w:rPr>
      </w:pPr>
      <w:r>
        <w:lastRenderedPageBreak/>
        <w:t>Echauffement</w:t>
      </w:r>
    </w:p>
    <w:p w14:paraId="04B2A1E7" w14:textId="5A9B3A4A" w:rsidR="00A940EE" w:rsidRDefault="00F74E57" w:rsidP="00737BB9">
      <w:r>
        <w:t>A faire avec la console de MySQL</w:t>
      </w:r>
      <w:r w:rsidR="001313A7">
        <w:t xml:space="preserve"> </w:t>
      </w:r>
      <w:r w:rsidR="002A5CAF">
        <w:t>présente dans PHPMyAdmin.</w:t>
      </w:r>
    </w:p>
    <w:p w14:paraId="4B00E564" w14:textId="0683AC9A" w:rsidR="00F74E57" w:rsidRDefault="00F74E57" w:rsidP="00F74E57">
      <w:pPr>
        <w:pStyle w:val="Heading2"/>
      </w:pPr>
      <w:r>
        <w:t xml:space="preserve">Sélectionnez </w:t>
      </w:r>
      <w:r w:rsidR="000660C0">
        <w:t xml:space="preserve">le nom et le prénom de </w:t>
      </w:r>
      <w:r>
        <w:t xml:space="preserve">tous les </w:t>
      </w:r>
      <w:r w:rsidR="000660C0">
        <w:t>étudiants</w:t>
      </w:r>
    </w:p>
    <w:p w14:paraId="4F255EAF" w14:textId="4FDE2163" w:rsidR="000660C0" w:rsidRDefault="000E44E3" w:rsidP="000660C0">
      <w:r>
        <w:t>La</w:t>
      </w:r>
      <w:r w:rsidR="000660C0">
        <w:t xml:space="preserve"> requête </w:t>
      </w:r>
      <w:r>
        <w:t xml:space="preserve">qui </w:t>
      </w:r>
      <w:r w:rsidR="000660C0">
        <w:t xml:space="preserve">vous permet de </w:t>
      </w:r>
      <w:r>
        <w:t>réaliser cette opération :</w:t>
      </w:r>
    </w:p>
    <w:p w14:paraId="24462DFA" w14:textId="77777777" w:rsidR="000865EE" w:rsidRDefault="000865EE" w:rsidP="000865EE">
      <w:pPr>
        <w:tabs>
          <w:tab w:val="left" w:leader="dot" w:pos="9072"/>
        </w:tabs>
      </w:pPr>
      <w:r>
        <w:tab/>
      </w:r>
    </w:p>
    <w:p w14:paraId="6DE25CDB" w14:textId="010AAD6F" w:rsidR="000865EE" w:rsidRDefault="000865EE" w:rsidP="000865EE">
      <w:pPr>
        <w:pStyle w:val="Heading2"/>
      </w:pPr>
      <w:r>
        <w:t>Sélectionnez le nom et le prénom de tous les étudiants</w:t>
      </w:r>
      <w:r>
        <w:t>, ai</w:t>
      </w:r>
      <w:r w:rsidR="00C14030">
        <w:t>nsi que le nom du cours suivi, la date</w:t>
      </w:r>
      <w:r w:rsidR="000E44E3">
        <w:t xml:space="preserve"> et la note obtenue</w:t>
      </w:r>
    </w:p>
    <w:p w14:paraId="701BEDB4" w14:textId="77777777" w:rsidR="000E44E3" w:rsidRDefault="000E44E3" w:rsidP="000E44E3">
      <w:r>
        <w:t>La requête qui vous permet de réaliser cette opération :</w:t>
      </w:r>
    </w:p>
    <w:p w14:paraId="4C0EA68A" w14:textId="77777777" w:rsidR="000865EE" w:rsidRDefault="000865EE" w:rsidP="000865EE">
      <w:pPr>
        <w:tabs>
          <w:tab w:val="left" w:leader="dot" w:pos="9072"/>
        </w:tabs>
      </w:pPr>
      <w:r>
        <w:tab/>
      </w:r>
    </w:p>
    <w:p w14:paraId="32542222" w14:textId="77777777" w:rsidR="000E44E3" w:rsidRDefault="000E44E3" w:rsidP="000E44E3">
      <w:pPr>
        <w:tabs>
          <w:tab w:val="left" w:leader="dot" w:pos="9072"/>
        </w:tabs>
      </w:pPr>
      <w:r>
        <w:tab/>
      </w:r>
    </w:p>
    <w:p w14:paraId="193ACAA6" w14:textId="77777777" w:rsidR="000E44E3" w:rsidRDefault="000E44E3" w:rsidP="000E44E3">
      <w:pPr>
        <w:tabs>
          <w:tab w:val="left" w:leader="dot" w:pos="9072"/>
        </w:tabs>
      </w:pPr>
      <w:r>
        <w:tab/>
      </w:r>
    </w:p>
    <w:p w14:paraId="79917871" w14:textId="77777777" w:rsidR="000E44E3" w:rsidRDefault="000E44E3" w:rsidP="000E44E3">
      <w:pPr>
        <w:tabs>
          <w:tab w:val="left" w:leader="dot" w:pos="9072"/>
        </w:tabs>
      </w:pPr>
      <w:r>
        <w:tab/>
      </w:r>
    </w:p>
    <w:p w14:paraId="4900062F" w14:textId="77777777" w:rsidR="000E44E3" w:rsidRDefault="000E44E3" w:rsidP="000E44E3">
      <w:pPr>
        <w:tabs>
          <w:tab w:val="left" w:leader="dot" w:pos="9072"/>
        </w:tabs>
      </w:pPr>
      <w:r>
        <w:tab/>
      </w:r>
    </w:p>
    <w:p w14:paraId="3712F165" w14:textId="77777777" w:rsidR="000E44E3" w:rsidRDefault="000E44E3" w:rsidP="000E44E3">
      <w:pPr>
        <w:tabs>
          <w:tab w:val="left" w:leader="dot" w:pos="9072"/>
        </w:tabs>
      </w:pPr>
      <w:r>
        <w:tab/>
      </w:r>
    </w:p>
    <w:p w14:paraId="25D9DF31" w14:textId="77777777" w:rsidR="000E44E3" w:rsidRDefault="000E44E3" w:rsidP="000865EE">
      <w:pPr>
        <w:tabs>
          <w:tab w:val="left" w:leader="dot" w:pos="9072"/>
        </w:tabs>
      </w:pPr>
    </w:p>
    <w:p w14:paraId="1E7BCDF9" w14:textId="69A96F1E" w:rsidR="002A5CAF" w:rsidRDefault="002A5CAF" w:rsidP="002A5CAF">
      <w:pPr>
        <w:pStyle w:val="Heading1"/>
      </w:pPr>
      <w:r>
        <w:t>Création des vues</w:t>
      </w:r>
    </w:p>
    <w:p w14:paraId="4FC7BED4" w14:textId="014757F8" w:rsidR="00DC3C45" w:rsidRPr="00DC3C45" w:rsidRDefault="00DC3C45" w:rsidP="00DC3C45">
      <w:pPr>
        <w:pStyle w:val="Heading2"/>
      </w:pPr>
      <w:r>
        <w:t>Les étudiants et leurs notes</w:t>
      </w:r>
    </w:p>
    <w:p w14:paraId="65BA12B4" w14:textId="2D41B457" w:rsidR="002A5CAF" w:rsidRDefault="002A5CAF" w:rsidP="002A5CAF">
      <w:r>
        <w:t xml:space="preserve">Modifiez le fichier </w:t>
      </w:r>
      <w:r w:rsidR="001F5046">
        <w:rPr>
          <w:b/>
          <w:bCs/>
        </w:rPr>
        <w:t>2_</w:t>
      </w:r>
      <w:r w:rsidR="00F6227E">
        <w:rPr>
          <w:b/>
          <w:bCs/>
        </w:rPr>
        <w:t>c</w:t>
      </w:r>
      <w:r w:rsidR="008F1DDB" w:rsidRPr="008F1DDB">
        <w:rPr>
          <w:b/>
          <w:bCs/>
        </w:rPr>
        <w:t>reate_views.sql</w:t>
      </w:r>
      <w:r w:rsidR="008F1DDB">
        <w:t>, de telle sorte à ce que :</w:t>
      </w:r>
    </w:p>
    <w:p w14:paraId="33520992" w14:textId="29066936" w:rsidR="008F1DDB" w:rsidRDefault="008F1DDB" w:rsidP="008F1DDB">
      <w:pPr>
        <w:pStyle w:val="ListParagraph"/>
        <w:numPr>
          <w:ilvl w:val="0"/>
          <w:numId w:val="6"/>
        </w:numPr>
      </w:pPr>
      <w:r>
        <w:t xml:space="preserve">Une vue </w:t>
      </w:r>
      <w:proofErr w:type="spellStart"/>
      <w:r>
        <w:t>v_studentsGrades</w:t>
      </w:r>
      <w:proofErr w:type="spellEnd"/>
      <w:r>
        <w:t xml:space="preserve"> soit présente</w:t>
      </w:r>
      <w:r w:rsidR="00DC3C45">
        <w:t>.</w:t>
      </w:r>
    </w:p>
    <w:p w14:paraId="3A5FC134" w14:textId="6DAA99A4" w:rsidR="00530AAC" w:rsidRDefault="00DC3C45" w:rsidP="00366D4F">
      <w:pPr>
        <w:pStyle w:val="ListParagraph"/>
        <w:numPr>
          <w:ilvl w:val="0"/>
          <w:numId w:val="6"/>
        </w:numPr>
      </w:pPr>
      <w:r>
        <w:t>Cette vue affiche le nom et le prénom de l’étudiant</w:t>
      </w:r>
      <w:r w:rsidR="00E627C2">
        <w:t>, le cours évalué, la date d’évaluation et la note obtenue</w:t>
      </w:r>
      <w:r w:rsidR="00530AAC">
        <w:t>.</w:t>
      </w:r>
    </w:p>
    <w:p w14:paraId="3D155D44" w14:textId="20E2BB66" w:rsidR="00530AAC" w:rsidRDefault="00530AAC" w:rsidP="00530AAC">
      <w:r>
        <w:t xml:space="preserve">Modifiez le fichier </w:t>
      </w:r>
      <w:r w:rsidR="001F5046">
        <w:t>3_</w:t>
      </w:r>
      <w:r>
        <w:t xml:space="preserve">create_users </w:t>
      </w:r>
      <w:r>
        <w:t xml:space="preserve">pour </w:t>
      </w:r>
      <w:r>
        <w:t>ajouter un utilisateur « </w:t>
      </w:r>
      <w:proofErr w:type="spellStart"/>
      <w:r>
        <w:t>teacher</w:t>
      </w:r>
      <w:proofErr w:type="spellEnd"/>
      <w:r>
        <w:t xml:space="preserve"> » qui ne puisse que consulter la vue </w:t>
      </w:r>
      <w:proofErr w:type="spellStart"/>
      <w:r>
        <w:t>v_studentsGrades</w:t>
      </w:r>
      <w:proofErr w:type="spellEnd"/>
      <w:r>
        <w:t>.</w:t>
      </w:r>
    </w:p>
    <w:p w14:paraId="41F5C877" w14:textId="5AEF223A" w:rsidR="00530AAC" w:rsidRPr="008F1DDB" w:rsidRDefault="00530AAC" w:rsidP="00530AAC">
      <w:r>
        <w:t>Modifiez le fichier docker-</w:t>
      </w:r>
      <w:proofErr w:type="spellStart"/>
      <w:r>
        <w:t>compose.yml</w:t>
      </w:r>
      <w:proofErr w:type="spellEnd"/>
      <w:r>
        <w:t xml:space="preserve"> pour </w:t>
      </w:r>
      <w:r w:rsidR="007B50B1">
        <w:t xml:space="preserve">que le script </w:t>
      </w:r>
      <w:r w:rsidR="001F5046">
        <w:t>2_</w:t>
      </w:r>
      <w:r w:rsidR="007B50B1">
        <w:t>create_views.sql soit automatiquement appelé à la création.</w:t>
      </w:r>
    </w:p>
    <w:p w14:paraId="40833542" w14:textId="217185BF" w:rsidR="007B50B1" w:rsidRPr="00DC3C45" w:rsidRDefault="007B50B1" w:rsidP="007B50B1">
      <w:pPr>
        <w:pStyle w:val="Heading2"/>
      </w:pPr>
      <w:r>
        <w:lastRenderedPageBreak/>
        <w:t>Les étudiants</w:t>
      </w:r>
      <w:r>
        <w:t xml:space="preserve"> en difficulté</w:t>
      </w:r>
      <w:r>
        <w:t xml:space="preserve"> et leurs notes</w:t>
      </w:r>
    </w:p>
    <w:p w14:paraId="049EFB5F" w14:textId="6909955E" w:rsidR="007B50B1" w:rsidRDefault="007B50B1" w:rsidP="007B50B1">
      <w:r>
        <w:t xml:space="preserve">Modifiez le fichier </w:t>
      </w:r>
      <w:r w:rsidR="001F5046">
        <w:rPr>
          <w:b/>
          <w:bCs/>
        </w:rPr>
        <w:t>2_c</w:t>
      </w:r>
      <w:r w:rsidRPr="008F1DDB">
        <w:rPr>
          <w:b/>
          <w:bCs/>
        </w:rPr>
        <w:t>reate_views.sql</w:t>
      </w:r>
      <w:r>
        <w:t>, de telle sorte à ce que :</w:t>
      </w:r>
    </w:p>
    <w:p w14:paraId="621E2F8B" w14:textId="060C791C" w:rsidR="007B50B1" w:rsidRDefault="007B50B1" w:rsidP="007B50B1">
      <w:pPr>
        <w:pStyle w:val="ListParagraph"/>
        <w:numPr>
          <w:ilvl w:val="0"/>
          <w:numId w:val="6"/>
        </w:numPr>
      </w:pPr>
      <w:r>
        <w:t xml:space="preserve">Une vue </w:t>
      </w:r>
      <w:proofErr w:type="spellStart"/>
      <w:r>
        <w:t>v_students</w:t>
      </w:r>
      <w:r>
        <w:t>Bad</w:t>
      </w:r>
      <w:r>
        <w:t>Grades</w:t>
      </w:r>
      <w:proofErr w:type="spellEnd"/>
      <w:r>
        <w:t xml:space="preserve"> soit présente.</w:t>
      </w:r>
    </w:p>
    <w:p w14:paraId="3B12E500" w14:textId="62923B0A" w:rsidR="007B50B1" w:rsidRDefault="007B50B1" w:rsidP="007B50B1">
      <w:pPr>
        <w:pStyle w:val="ListParagraph"/>
        <w:numPr>
          <w:ilvl w:val="0"/>
          <w:numId w:val="6"/>
        </w:numPr>
      </w:pPr>
      <w:r>
        <w:t>Cette vue affiche le nom et le prénom de l’étudiant, le cours évalué, la date d’évaluation et la note obtenue</w:t>
      </w:r>
      <w:r>
        <w:t xml:space="preserve"> à condition que la note soit inférieure à </w:t>
      </w:r>
      <w:r w:rsidR="00E55944">
        <w:t>4.0.</w:t>
      </w:r>
    </w:p>
    <w:p w14:paraId="0861BB5B" w14:textId="52912316" w:rsidR="007B50B1" w:rsidRDefault="007B50B1" w:rsidP="001F5046">
      <w:r>
        <w:t xml:space="preserve">Modifiez le fichier </w:t>
      </w:r>
      <w:r w:rsidR="001F5046">
        <w:t>3_</w:t>
      </w:r>
      <w:r>
        <w:t>create_users pour ajouter un utilisateur « </w:t>
      </w:r>
      <w:proofErr w:type="spellStart"/>
      <w:r>
        <w:t>teacher</w:t>
      </w:r>
      <w:proofErr w:type="spellEnd"/>
      <w:r>
        <w:t xml:space="preserve"> » qui </w:t>
      </w:r>
      <w:r w:rsidR="00E55944">
        <w:t xml:space="preserve">aussi consulter la vue </w:t>
      </w:r>
      <w:proofErr w:type="spellStart"/>
      <w:r w:rsidR="00E55944">
        <w:t>v_studentsBadGrades</w:t>
      </w:r>
      <w:proofErr w:type="spellEnd"/>
      <w:r w:rsidR="00E55944">
        <w:t>.</w:t>
      </w:r>
    </w:p>
    <w:p w14:paraId="0DF20923" w14:textId="0EA1E376" w:rsidR="00AA2167" w:rsidRDefault="00AA2167" w:rsidP="00AA2167">
      <w:r>
        <w:t xml:space="preserve">2. Testez votre vue en vous connectant avec le compte </w:t>
      </w:r>
      <w:proofErr w:type="spellStart"/>
      <w:r>
        <w:t>teacher</w:t>
      </w:r>
      <w:proofErr w:type="spellEnd"/>
      <w:r>
        <w:t xml:space="preserve"> et sélectionner des élèves qui ont eu </w:t>
      </w:r>
      <w:r>
        <w:t xml:space="preserve">mauvaises notes au module </w:t>
      </w:r>
      <w:r w:rsidR="00921367">
        <w:t>1</w:t>
      </w:r>
      <w:r w:rsidR="00832E1C">
        <w:t>2</w:t>
      </w:r>
      <w:r w:rsidR="00921367">
        <w:t>3</w:t>
      </w:r>
      <w:r>
        <w:t>.</w:t>
      </w:r>
    </w:p>
    <w:p w14:paraId="4121CDA4" w14:textId="77777777" w:rsidR="00AA2167" w:rsidRDefault="00AA2167" w:rsidP="001F5046"/>
    <w:p w14:paraId="6B134FA7" w14:textId="77777777" w:rsidR="00002F23" w:rsidRDefault="00002F23" w:rsidP="007B50B1"/>
    <w:p w14:paraId="58B8BA21" w14:textId="1E087E15" w:rsidR="00002F23" w:rsidRPr="00DC3C45" w:rsidRDefault="00002F23" w:rsidP="00002F23">
      <w:pPr>
        <w:pStyle w:val="Heading2"/>
      </w:pPr>
      <w:r>
        <w:t xml:space="preserve">Les étudiants </w:t>
      </w:r>
      <w:r w:rsidR="005E1E3E">
        <w:t>et leurs absences</w:t>
      </w:r>
    </w:p>
    <w:p w14:paraId="41C96193" w14:textId="38A77F94" w:rsidR="00002F23" w:rsidRDefault="00230882" w:rsidP="00002F23">
      <w:r>
        <w:t xml:space="preserve">1. </w:t>
      </w:r>
      <w:r w:rsidR="00002F23">
        <w:t xml:space="preserve">Modifiez le fichier </w:t>
      </w:r>
      <w:proofErr w:type="spellStart"/>
      <w:r w:rsidR="00002F23" w:rsidRPr="008F1DDB">
        <w:rPr>
          <w:b/>
          <w:bCs/>
        </w:rPr>
        <w:t>create_views.sql</w:t>
      </w:r>
      <w:proofErr w:type="spellEnd"/>
      <w:r w:rsidR="00002F23">
        <w:t>, de telle sorte à ce que :</w:t>
      </w:r>
    </w:p>
    <w:p w14:paraId="65B11938" w14:textId="1C328DA1" w:rsidR="00002F23" w:rsidRDefault="00002F23" w:rsidP="00002F23">
      <w:pPr>
        <w:pStyle w:val="ListParagraph"/>
        <w:numPr>
          <w:ilvl w:val="0"/>
          <w:numId w:val="6"/>
        </w:numPr>
      </w:pPr>
      <w:r>
        <w:t xml:space="preserve">Une vue </w:t>
      </w:r>
      <w:proofErr w:type="spellStart"/>
      <w:r>
        <w:t>v_</w:t>
      </w:r>
      <w:r w:rsidR="005E1E3E">
        <w:t>absentStudents</w:t>
      </w:r>
      <w:proofErr w:type="spellEnd"/>
      <w:r>
        <w:t xml:space="preserve"> soit présente.</w:t>
      </w:r>
    </w:p>
    <w:p w14:paraId="56216ADC" w14:textId="7A5B0715" w:rsidR="00002F23" w:rsidRDefault="00002F23" w:rsidP="00002F23">
      <w:pPr>
        <w:pStyle w:val="ListParagraph"/>
        <w:numPr>
          <w:ilvl w:val="0"/>
          <w:numId w:val="6"/>
        </w:numPr>
      </w:pPr>
      <w:r>
        <w:t xml:space="preserve">Cette vue affiche le nom et le prénom de l’étudiant, </w:t>
      </w:r>
      <w:r w:rsidR="005E1E3E">
        <w:t>les jours et les périodes d’absences, ainsi que leur motif.</w:t>
      </w:r>
    </w:p>
    <w:p w14:paraId="2A64453A" w14:textId="53683CBD" w:rsidR="00002F23" w:rsidRDefault="00002F23" w:rsidP="005E1E3E">
      <w:r>
        <w:t xml:space="preserve">Modifiez le fichier </w:t>
      </w:r>
      <w:proofErr w:type="spellStart"/>
      <w:r>
        <w:t>create_users</w:t>
      </w:r>
      <w:proofErr w:type="spellEnd"/>
      <w:r>
        <w:t xml:space="preserve"> pour ajouter un utilisateur « </w:t>
      </w:r>
      <w:proofErr w:type="spellStart"/>
      <w:r>
        <w:t>teacher</w:t>
      </w:r>
      <w:proofErr w:type="spellEnd"/>
      <w:r>
        <w:t xml:space="preserve"> » qui aussi consulter la vue </w:t>
      </w:r>
      <w:proofErr w:type="spellStart"/>
      <w:r w:rsidR="005E1E3E">
        <w:t>v_absentStudents</w:t>
      </w:r>
      <w:proofErr w:type="spellEnd"/>
      <w:r>
        <w:t>.</w:t>
      </w:r>
    </w:p>
    <w:p w14:paraId="1A7F5278" w14:textId="77777777" w:rsidR="00473467" w:rsidRDefault="00473467" w:rsidP="005E1E3E"/>
    <w:p w14:paraId="7DD8E2E8" w14:textId="5A0C57E5" w:rsidR="00473467" w:rsidRDefault="00230882" w:rsidP="005E1E3E">
      <w:r>
        <w:t xml:space="preserve">2. </w:t>
      </w:r>
      <w:r w:rsidR="00473467">
        <w:t>Testez votre vue</w:t>
      </w:r>
      <w:r w:rsidR="00E725F4">
        <w:t xml:space="preserve"> en vous connectant avec</w:t>
      </w:r>
      <w:r w:rsidR="00BD4FC7">
        <w:t xml:space="preserve"> </w:t>
      </w:r>
      <w:r w:rsidR="00B610EA">
        <w:t xml:space="preserve">le compte </w:t>
      </w:r>
      <w:proofErr w:type="spellStart"/>
      <w:r w:rsidR="00B610EA">
        <w:t>teacher</w:t>
      </w:r>
      <w:proofErr w:type="spellEnd"/>
      <w:r w:rsidR="00B610EA">
        <w:t xml:space="preserve"> et sélectionner des élèves qui ont eu des absences au mois de </w:t>
      </w:r>
      <w:r w:rsidR="00E868A5">
        <w:t>février</w:t>
      </w:r>
      <w:r w:rsidR="001457C3">
        <w:t xml:space="preserve"> 2024</w:t>
      </w:r>
      <w:r w:rsidR="00C1376D">
        <w:t>.</w:t>
      </w:r>
    </w:p>
    <w:p w14:paraId="7F1F10EE" w14:textId="3B687CFA" w:rsidR="00C1376D" w:rsidRDefault="00C1376D" w:rsidP="005E1E3E">
      <w:r>
        <w:t>Indices :</w:t>
      </w:r>
    </w:p>
    <w:p w14:paraId="3EC62961" w14:textId="54C3F2CD" w:rsidR="00C1376D" w:rsidRDefault="00C1376D" w:rsidP="00C1376D">
      <w:pPr>
        <w:pStyle w:val="ListParagraph"/>
        <w:numPr>
          <w:ilvl w:val="0"/>
          <w:numId w:val="6"/>
        </w:numPr>
      </w:pPr>
      <w:r>
        <w:t>Utilise</w:t>
      </w:r>
      <w:r w:rsidR="001457C3">
        <w:t xml:space="preserve">z </w:t>
      </w:r>
      <w:proofErr w:type="gramStart"/>
      <w:r>
        <w:t>MONTH</w:t>
      </w:r>
      <w:r w:rsidR="00E868A5">
        <w:t>(</w:t>
      </w:r>
      <w:proofErr w:type="spellStart"/>
      <w:proofErr w:type="gramEnd"/>
      <w:r w:rsidR="00E868A5">
        <w:rPr>
          <w:i/>
          <w:iCs/>
        </w:rPr>
        <w:t>une_certaine_date</w:t>
      </w:r>
      <w:proofErr w:type="spellEnd"/>
      <w:r w:rsidR="00E868A5">
        <w:rPr>
          <w:i/>
          <w:iCs/>
        </w:rPr>
        <w:t xml:space="preserve">) </w:t>
      </w:r>
      <w:r w:rsidR="00E868A5">
        <w:t>pour obtenir le numéro du mois de cette certaine date.</w:t>
      </w:r>
    </w:p>
    <w:p w14:paraId="5C8A3977" w14:textId="5F4CB104" w:rsidR="00002F23" w:rsidRPr="008F1DDB" w:rsidRDefault="001457C3" w:rsidP="000A150C">
      <w:pPr>
        <w:pStyle w:val="ListParagraph"/>
        <w:numPr>
          <w:ilvl w:val="0"/>
          <w:numId w:val="6"/>
        </w:numPr>
      </w:pPr>
      <w:r>
        <w:t xml:space="preserve">Utilisez </w:t>
      </w:r>
      <w:proofErr w:type="gramStart"/>
      <w:r>
        <w:t>YEAR</w:t>
      </w:r>
      <w:r>
        <w:t>(</w:t>
      </w:r>
      <w:proofErr w:type="spellStart"/>
      <w:proofErr w:type="gramEnd"/>
      <w:r w:rsidRPr="00230882">
        <w:rPr>
          <w:i/>
          <w:iCs/>
        </w:rPr>
        <w:t>une_certaine_date</w:t>
      </w:r>
      <w:proofErr w:type="spellEnd"/>
      <w:r w:rsidRPr="00230882">
        <w:rPr>
          <w:i/>
          <w:iCs/>
        </w:rPr>
        <w:t xml:space="preserve">) </w:t>
      </w:r>
      <w:r>
        <w:t>pour obtenir l</w:t>
      </w:r>
      <w:r>
        <w:t>’année</w:t>
      </w:r>
      <w:r>
        <w:t xml:space="preserve"> de cette certaine date.</w:t>
      </w:r>
    </w:p>
    <w:p w14:paraId="7351A6E0" w14:textId="77777777" w:rsidR="002A5CAF" w:rsidRDefault="002A5CAF" w:rsidP="000865EE">
      <w:pPr>
        <w:tabs>
          <w:tab w:val="left" w:leader="dot" w:pos="9072"/>
        </w:tabs>
      </w:pPr>
    </w:p>
    <w:p w14:paraId="018346F7" w14:textId="77777777" w:rsidR="000865EE" w:rsidRDefault="000865EE" w:rsidP="000660C0"/>
    <w:p w14:paraId="120542E0" w14:textId="77777777" w:rsidR="000660C0" w:rsidRDefault="000660C0" w:rsidP="000660C0"/>
    <w:p w14:paraId="1E0BED16" w14:textId="38923763" w:rsidR="000660C0" w:rsidRDefault="00457B93" w:rsidP="00457B93">
      <w:pPr>
        <w:pStyle w:val="Heading1"/>
      </w:pPr>
      <w:r>
        <w:t>Retour</w:t>
      </w:r>
      <w:r w:rsidR="00B10C66">
        <w:t xml:space="preserve"> des scripts</w:t>
      </w:r>
    </w:p>
    <w:p w14:paraId="731B9ADB" w14:textId="53070548" w:rsidR="00B10C66" w:rsidRDefault="00B10C66" w:rsidP="00B10C66">
      <w:r>
        <w:t xml:space="preserve">Vous rendrez le devoir </w:t>
      </w:r>
      <w:proofErr w:type="gramStart"/>
      <w:r>
        <w:t>teams</w:t>
      </w:r>
      <w:proofErr w:type="gramEnd"/>
      <w:r>
        <w:t xml:space="preserve"> </w:t>
      </w:r>
      <w:r>
        <w:rPr>
          <w:b/>
          <w:bCs/>
        </w:rPr>
        <w:t xml:space="preserve">E-183-ALL-Views </w:t>
      </w:r>
      <w:r>
        <w:t>en donnant vos scripts SQL :</w:t>
      </w:r>
    </w:p>
    <w:p w14:paraId="101DC194" w14:textId="77777777" w:rsidR="00B10C66" w:rsidRDefault="00B10C66" w:rsidP="00B10C66"/>
    <w:p w14:paraId="789D7192" w14:textId="32080E3C" w:rsidR="00591621" w:rsidRPr="00B10C66" w:rsidRDefault="00591621" w:rsidP="00591621">
      <w:pPr>
        <w:pStyle w:val="ListParagraph"/>
        <w:numPr>
          <w:ilvl w:val="0"/>
          <w:numId w:val="7"/>
        </w:numPr>
      </w:pPr>
    </w:p>
    <w:p w14:paraId="71ADA2FA" w14:textId="77777777" w:rsidR="00F74E57" w:rsidRDefault="00F74E57" w:rsidP="00737BB9"/>
    <w:p w14:paraId="16083A36" w14:textId="77777777" w:rsidR="00A940EE" w:rsidRDefault="00A940EE">
      <w:pPr>
        <w:spacing w:line="259" w:lineRule="auto"/>
      </w:pPr>
      <w:r>
        <w:br w:type="page"/>
      </w:r>
    </w:p>
    <w:p w14:paraId="019F7B6F" w14:textId="77777777" w:rsidR="00A940EE" w:rsidRPr="007D0515" w:rsidRDefault="00A940EE" w:rsidP="00737BB9"/>
    <w:p w14:paraId="32B93F8A" w14:textId="77777777" w:rsidR="00F5287C" w:rsidRPr="00882FE6" w:rsidRDefault="00F5287C" w:rsidP="00F5287C"/>
    <w:sectPr w:rsidR="00F5287C" w:rsidRPr="00882FE6" w:rsidSect="00BD63C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BCB07" w14:textId="77777777" w:rsidR="00BD63C6" w:rsidRDefault="00BD63C6" w:rsidP="00DE3DBE">
      <w:pPr>
        <w:spacing w:after="0" w:line="240" w:lineRule="auto"/>
      </w:pPr>
      <w:r>
        <w:separator/>
      </w:r>
    </w:p>
  </w:endnote>
  <w:endnote w:type="continuationSeparator" w:id="0">
    <w:p w14:paraId="727DF90D" w14:textId="77777777" w:rsidR="00BD63C6" w:rsidRDefault="00BD63C6" w:rsidP="00DE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84"/>
      <w:gridCol w:w="1116"/>
      <w:gridCol w:w="4226"/>
    </w:tblGrid>
    <w:tr w:rsidR="0004273F" w:rsidRPr="00D03461" w14:paraId="691167DC" w14:textId="77777777" w:rsidTr="007B4D48">
      <w:trPr>
        <w:trHeight w:hRule="exact" w:val="227"/>
        <w:jc w:val="center"/>
      </w:trPr>
      <w:tc>
        <w:tcPr>
          <w:tcW w:w="3684" w:type="dxa"/>
          <w:vAlign w:val="bottom"/>
        </w:tcPr>
        <w:p w14:paraId="567F4ACB" w14:textId="359ECF0C" w:rsidR="0004273F" w:rsidRPr="0027637C" w:rsidRDefault="00FE2810" w:rsidP="0004273F">
          <w:pPr>
            <w:pStyle w:val="-Pieddepage"/>
            <w:rPr>
              <w:rFonts w:ascii="Century Gothic" w:hAnsi="Century Gothic" w:cs="Arial"/>
              <w:szCs w:val="16"/>
              <w:lang w:val="de-CH"/>
            </w:rPr>
          </w:pPr>
          <w:r>
            <w:rPr>
              <w:rFonts w:ascii="Century Gothic" w:hAnsi="Century Gothic" w:cs="Arial"/>
              <w:szCs w:val="16"/>
              <w:lang w:val="de-CH"/>
            </w:rPr>
            <w:t>Procédures stockées</w:t>
          </w:r>
        </w:p>
      </w:tc>
      <w:tc>
        <w:tcPr>
          <w:tcW w:w="1116" w:type="dxa"/>
          <w:vAlign w:val="center"/>
        </w:tcPr>
        <w:p w14:paraId="6C6528DB" w14:textId="77777777" w:rsidR="0004273F" w:rsidRPr="0027637C" w:rsidRDefault="0004273F" w:rsidP="0004273F">
          <w:pPr>
            <w:pStyle w:val="-Pieddepage"/>
            <w:jc w:val="center"/>
            <w:rPr>
              <w:rFonts w:ascii="Century Gothic" w:hAnsi="Century Gothic" w:cs="Arial"/>
              <w:szCs w:val="16"/>
              <w:lang w:val="de-CH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B13424">
            <w:rPr>
              <w:rStyle w:val="PageNumber"/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Style w:val="PageNumber"/>
              <w:rFonts w:ascii="Century Gothic" w:hAnsi="Century Gothic" w:cs="Arial"/>
              <w:szCs w:val="16"/>
            </w:rPr>
            <w:instrText xml:space="preserve"> PAGE </w:instrText>
          </w:r>
          <w:r w:rsidRPr="00B13424">
            <w:rPr>
              <w:rStyle w:val="PageNumber"/>
              <w:rFonts w:ascii="Century Gothic" w:hAnsi="Century Gothic" w:cs="Arial"/>
              <w:szCs w:val="16"/>
            </w:rPr>
            <w:fldChar w:fldCharType="separate"/>
          </w:r>
          <w:r>
            <w:rPr>
              <w:rStyle w:val="PageNumber"/>
              <w:rFonts w:ascii="Century Gothic" w:hAnsi="Century Gothic" w:cs="Arial"/>
              <w:noProof/>
              <w:szCs w:val="16"/>
            </w:rPr>
            <w:t>2</w:t>
          </w:r>
          <w:r w:rsidRPr="00B13424">
            <w:rPr>
              <w:rStyle w:val="PageNumber"/>
              <w:rFonts w:ascii="Century Gothic" w:hAnsi="Century Gothic" w:cs="Arial"/>
              <w:szCs w:val="16"/>
            </w:rPr>
            <w:fldChar w:fldCharType="end"/>
          </w:r>
          <w:r>
            <w:rPr>
              <w:rStyle w:val="PageNumber"/>
              <w:rFonts w:ascii="Century Gothic" w:hAnsi="Century Gothic" w:cs="Arial"/>
              <w:szCs w:val="16"/>
            </w:rPr>
            <w:t>/</w:t>
          </w:r>
          <w:r>
            <w:rPr>
              <w:rStyle w:val="PageNumber"/>
              <w:rFonts w:ascii="Century Gothic" w:hAnsi="Century Gothic" w:cs="Arial"/>
              <w:szCs w:val="16"/>
            </w:rPr>
            <w:fldChar w:fldCharType="begin"/>
          </w:r>
          <w:r>
            <w:rPr>
              <w:rStyle w:val="PageNumber"/>
              <w:rFonts w:ascii="Century Gothic" w:hAnsi="Century Gothic" w:cs="Arial"/>
              <w:szCs w:val="16"/>
            </w:rPr>
            <w:instrText xml:space="preserve"> NUMPAGES   \* MERGEFORMAT </w:instrText>
          </w:r>
          <w:r>
            <w:rPr>
              <w:rStyle w:val="PageNumber"/>
              <w:rFonts w:ascii="Century Gothic" w:hAnsi="Century Gothic" w:cs="Arial"/>
              <w:szCs w:val="16"/>
            </w:rPr>
            <w:fldChar w:fldCharType="separate"/>
          </w:r>
          <w:r>
            <w:rPr>
              <w:rStyle w:val="PageNumber"/>
              <w:rFonts w:ascii="Century Gothic" w:hAnsi="Century Gothic" w:cs="Arial"/>
              <w:noProof/>
              <w:szCs w:val="16"/>
            </w:rPr>
            <w:t>4</w:t>
          </w:r>
          <w:r>
            <w:rPr>
              <w:rStyle w:val="PageNumber"/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226" w:type="dxa"/>
          <w:vAlign w:val="center"/>
        </w:tcPr>
        <w:p w14:paraId="7FDD54F6" w14:textId="61531FDA" w:rsidR="0004273F" w:rsidRPr="002736FC" w:rsidRDefault="0004273F" w:rsidP="0004273F">
          <w:pPr>
            <w:pStyle w:val="-Pieddepage"/>
            <w:jc w:val="right"/>
            <w:rPr>
              <w:rFonts w:ascii="Century Gothic" w:hAnsi="Century Gothic" w:cs="Arial"/>
              <w:szCs w:val="16"/>
              <w:lang w:val="de-CH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27637C">
            <w:rPr>
              <w:rFonts w:ascii="Century Gothic" w:hAnsi="Century Gothic" w:cs="Arial"/>
              <w:szCs w:val="16"/>
              <w:lang w:val="de-CH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443825">
            <w:rPr>
              <w:rFonts w:ascii="Century Gothic" w:hAnsi="Century Gothic" w:cs="Arial"/>
              <w:noProof/>
              <w:szCs w:val="16"/>
              <w:lang w:val="de-CH"/>
            </w:rPr>
            <w:t>E-105-ALL-StoredProcedure.docx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14:paraId="5BCA64EC" w14:textId="77777777" w:rsidR="00DE3DBE" w:rsidRPr="0004273F" w:rsidRDefault="00DE3DBE" w:rsidP="0004273F">
    <w:pPr>
      <w:pStyle w:val="Footer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7E566" w14:textId="77777777" w:rsidR="00BD63C6" w:rsidRDefault="00BD63C6" w:rsidP="00DE3DBE">
      <w:pPr>
        <w:spacing w:after="0" w:line="240" w:lineRule="auto"/>
      </w:pPr>
      <w:r>
        <w:separator/>
      </w:r>
    </w:p>
  </w:footnote>
  <w:footnote w:type="continuationSeparator" w:id="0">
    <w:p w14:paraId="1259BC16" w14:textId="77777777" w:rsidR="00BD63C6" w:rsidRDefault="00BD63C6" w:rsidP="00DE3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698"/>
      <w:gridCol w:w="1397"/>
      <w:gridCol w:w="3568"/>
      <w:gridCol w:w="2363"/>
    </w:tblGrid>
    <w:tr w:rsidR="0004273F" w14:paraId="64790388" w14:textId="77777777" w:rsidTr="00363B4D">
      <w:trPr>
        <w:trHeight w:val="536"/>
        <w:jc w:val="center"/>
      </w:trPr>
      <w:tc>
        <w:tcPr>
          <w:tcW w:w="1698" w:type="dxa"/>
          <w:vAlign w:val="center"/>
        </w:tcPr>
        <w:p w14:paraId="337B9504" w14:textId="77777777" w:rsidR="0004273F" w:rsidRPr="008723BD" w:rsidRDefault="0004273F" w:rsidP="0004273F">
          <w:pPr>
            <w:pStyle w:val="Header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396" w:type="dxa"/>
          <w:vAlign w:val="center"/>
        </w:tcPr>
        <w:p w14:paraId="27108083" w14:textId="04AE0598" w:rsidR="0004273F" w:rsidRDefault="0004273F" w:rsidP="0004273F">
          <w:pPr>
            <w:pStyle w:val="Header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4119B02B" wp14:editId="11882C8D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3105E">
            <w:rPr>
              <w:sz w:val="28"/>
              <w:szCs w:val="28"/>
            </w:rPr>
            <w:t>183</w:t>
          </w:r>
        </w:p>
      </w:tc>
      <w:tc>
        <w:tcPr>
          <w:tcW w:w="3566" w:type="dxa"/>
          <w:vAlign w:val="center"/>
        </w:tcPr>
        <w:p w14:paraId="3F1EF50F" w14:textId="77777777" w:rsidR="0004273F" w:rsidRPr="007F43ED" w:rsidRDefault="0004273F" w:rsidP="0004273F">
          <w:pPr>
            <w:pStyle w:val="Header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62" w:type="dxa"/>
          <w:vAlign w:val="center"/>
        </w:tcPr>
        <w:p w14:paraId="21AC27A1" w14:textId="77777777" w:rsidR="0004273F" w:rsidRDefault="0004273F" w:rsidP="0004273F">
          <w:pPr>
            <w:pStyle w:val="Header"/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3021E947" wp14:editId="1FFF0A48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897384" w14:textId="77777777" w:rsidR="0004273F" w:rsidRDefault="0004273F" w:rsidP="00042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B6FD3"/>
    <w:multiLevelType w:val="hybridMultilevel"/>
    <w:tmpl w:val="6EF8A1B8"/>
    <w:lvl w:ilvl="0" w:tplc="2EAE4EE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32C59"/>
    <w:multiLevelType w:val="hybridMultilevel"/>
    <w:tmpl w:val="A00EBDE8"/>
    <w:lvl w:ilvl="0" w:tplc="66B465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7601B"/>
    <w:multiLevelType w:val="hybridMultilevel"/>
    <w:tmpl w:val="52BC6A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822E2"/>
    <w:multiLevelType w:val="hybridMultilevel"/>
    <w:tmpl w:val="05B2F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801DF"/>
    <w:multiLevelType w:val="hybridMultilevel"/>
    <w:tmpl w:val="C0C01A5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C12F7"/>
    <w:multiLevelType w:val="multilevel"/>
    <w:tmpl w:val="0CCEB8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8778141">
    <w:abstractNumId w:val="5"/>
  </w:num>
  <w:num w:numId="2" w16cid:durableId="931552848">
    <w:abstractNumId w:val="5"/>
  </w:num>
  <w:num w:numId="3" w16cid:durableId="465320166">
    <w:abstractNumId w:val="2"/>
  </w:num>
  <w:num w:numId="4" w16cid:durableId="2145344516">
    <w:abstractNumId w:val="4"/>
  </w:num>
  <w:num w:numId="5" w16cid:durableId="902790804">
    <w:abstractNumId w:val="3"/>
  </w:num>
  <w:num w:numId="6" w16cid:durableId="1008369282">
    <w:abstractNumId w:val="0"/>
  </w:num>
  <w:num w:numId="7" w16cid:durableId="1503736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4A"/>
    <w:rsid w:val="00002F23"/>
    <w:rsid w:val="00005295"/>
    <w:rsid w:val="000164B5"/>
    <w:rsid w:val="00017767"/>
    <w:rsid w:val="000241E2"/>
    <w:rsid w:val="000241F6"/>
    <w:rsid w:val="0004273F"/>
    <w:rsid w:val="000505B8"/>
    <w:rsid w:val="000561CC"/>
    <w:rsid w:val="00063AF9"/>
    <w:rsid w:val="000660C0"/>
    <w:rsid w:val="00066F10"/>
    <w:rsid w:val="00067ED4"/>
    <w:rsid w:val="00072EAA"/>
    <w:rsid w:val="00074FDE"/>
    <w:rsid w:val="000865EE"/>
    <w:rsid w:val="00090126"/>
    <w:rsid w:val="000B305E"/>
    <w:rsid w:val="000D123B"/>
    <w:rsid w:val="000D2EB9"/>
    <w:rsid w:val="000E44E3"/>
    <w:rsid w:val="000F0518"/>
    <w:rsid w:val="0011575A"/>
    <w:rsid w:val="001313A7"/>
    <w:rsid w:val="001457C3"/>
    <w:rsid w:val="001475B9"/>
    <w:rsid w:val="001547C5"/>
    <w:rsid w:val="00156CF8"/>
    <w:rsid w:val="001619CC"/>
    <w:rsid w:val="0017724F"/>
    <w:rsid w:val="001A6398"/>
    <w:rsid w:val="001D0F99"/>
    <w:rsid w:val="001E2EB6"/>
    <w:rsid w:val="001E4883"/>
    <w:rsid w:val="001F4A8D"/>
    <w:rsid w:val="001F5046"/>
    <w:rsid w:val="00204001"/>
    <w:rsid w:val="0021019D"/>
    <w:rsid w:val="00230882"/>
    <w:rsid w:val="00245904"/>
    <w:rsid w:val="0026438C"/>
    <w:rsid w:val="002736FC"/>
    <w:rsid w:val="00275415"/>
    <w:rsid w:val="00291E1F"/>
    <w:rsid w:val="002A5CAF"/>
    <w:rsid w:val="002C1307"/>
    <w:rsid w:val="002D3B8B"/>
    <w:rsid w:val="002D7466"/>
    <w:rsid w:val="002E5DB6"/>
    <w:rsid w:val="002F2A0F"/>
    <w:rsid w:val="0031773A"/>
    <w:rsid w:val="00327F57"/>
    <w:rsid w:val="00336B84"/>
    <w:rsid w:val="003544FB"/>
    <w:rsid w:val="003553A6"/>
    <w:rsid w:val="003653D3"/>
    <w:rsid w:val="003800EB"/>
    <w:rsid w:val="00384038"/>
    <w:rsid w:val="003873A0"/>
    <w:rsid w:val="0038772B"/>
    <w:rsid w:val="00391960"/>
    <w:rsid w:val="003943A6"/>
    <w:rsid w:val="003D278D"/>
    <w:rsid w:val="003F114A"/>
    <w:rsid w:val="003F134B"/>
    <w:rsid w:val="00406A26"/>
    <w:rsid w:val="00410992"/>
    <w:rsid w:val="00413D06"/>
    <w:rsid w:val="00415F21"/>
    <w:rsid w:val="004433FC"/>
    <w:rsid w:val="0044364C"/>
    <w:rsid w:val="00443825"/>
    <w:rsid w:val="0045208A"/>
    <w:rsid w:val="00457B93"/>
    <w:rsid w:val="004703AE"/>
    <w:rsid w:val="00473467"/>
    <w:rsid w:val="004A79B8"/>
    <w:rsid w:val="004B44BE"/>
    <w:rsid w:val="004C1FE6"/>
    <w:rsid w:val="004D7FB0"/>
    <w:rsid w:val="004E0CCA"/>
    <w:rsid w:val="004E3127"/>
    <w:rsid w:val="004F73D3"/>
    <w:rsid w:val="00510D03"/>
    <w:rsid w:val="00513D47"/>
    <w:rsid w:val="00516E99"/>
    <w:rsid w:val="00523848"/>
    <w:rsid w:val="00524E52"/>
    <w:rsid w:val="00530AAC"/>
    <w:rsid w:val="0053605A"/>
    <w:rsid w:val="00536780"/>
    <w:rsid w:val="005609C4"/>
    <w:rsid w:val="005657CC"/>
    <w:rsid w:val="00591621"/>
    <w:rsid w:val="005B6CCC"/>
    <w:rsid w:val="005C6E66"/>
    <w:rsid w:val="005D289A"/>
    <w:rsid w:val="005D730B"/>
    <w:rsid w:val="005E1E3E"/>
    <w:rsid w:val="005F3A73"/>
    <w:rsid w:val="00626DFA"/>
    <w:rsid w:val="00627981"/>
    <w:rsid w:val="00634629"/>
    <w:rsid w:val="0065080C"/>
    <w:rsid w:val="00665B30"/>
    <w:rsid w:val="00684B61"/>
    <w:rsid w:val="006B1017"/>
    <w:rsid w:val="006B60E4"/>
    <w:rsid w:val="006E1B18"/>
    <w:rsid w:val="006E43B2"/>
    <w:rsid w:val="006E7B84"/>
    <w:rsid w:val="00700E9F"/>
    <w:rsid w:val="00710EDD"/>
    <w:rsid w:val="007175F8"/>
    <w:rsid w:val="00724029"/>
    <w:rsid w:val="00737BB9"/>
    <w:rsid w:val="00755E6E"/>
    <w:rsid w:val="007A4CF9"/>
    <w:rsid w:val="007A4DA2"/>
    <w:rsid w:val="007B50B1"/>
    <w:rsid w:val="007C1D70"/>
    <w:rsid w:val="007D0515"/>
    <w:rsid w:val="007D2634"/>
    <w:rsid w:val="007F360D"/>
    <w:rsid w:val="007F4EED"/>
    <w:rsid w:val="007F749C"/>
    <w:rsid w:val="00800F69"/>
    <w:rsid w:val="00811D8B"/>
    <w:rsid w:val="0081678F"/>
    <w:rsid w:val="00820295"/>
    <w:rsid w:val="00830E60"/>
    <w:rsid w:val="00832E1C"/>
    <w:rsid w:val="008371A0"/>
    <w:rsid w:val="00871DA5"/>
    <w:rsid w:val="00882FE6"/>
    <w:rsid w:val="008E6957"/>
    <w:rsid w:val="008F0EFF"/>
    <w:rsid w:val="008F1DDB"/>
    <w:rsid w:val="008F6256"/>
    <w:rsid w:val="008F7337"/>
    <w:rsid w:val="00911350"/>
    <w:rsid w:val="00914F50"/>
    <w:rsid w:val="00921367"/>
    <w:rsid w:val="00926D02"/>
    <w:rsid w:val="00937E16"/>
    <w:rsid w:val="0094029B"/>
    <w:rsid w:val="009420D2"/>
    <w:rsid w:val="0094409A"/>
    <w:rsid w:val="00952752"/>
    <w:rsid w:val="00962945"/>
    <w:rsid w:val="00971850"/>
    <w:rsid w:val="00980974"/>
    <w:rsid w:val="009B374C"/>
    <w:rsid w:val="009B5788"/>
    <w:rsid w:val="009D2300"/>
    <w:rsid w:val="009E0DE9"/>
    <w:rsid w:val="009E17D4"/>
    <w:rsid w:val="00A0711F"/>
    <w:rsid w:val="00A405F5"/>
    <w:rsid w:val="00A518D4"/>
    <w:rsid w:val="00A75055"/>
    <w:rsid w:val="00A761B9"/>
    <w:rsid w:val="00A92E05"/>
    <w:rsid w:val="00A940EE"/>
    <w:rsid w:val="00AA2167"/>
    <w:rsid w:val="00AB5CF6"/>
    <w:rsid w:val="00AD24C3"/>
    <w:rsid w:val="00AE649C"/>
    <w:rsid w:val="00AE7B3D"/>
    <w:rsid w:val="00AF3EA4"/>
    <w:rsid w:val="00B10C66"/>
    <w:rsid w:val="00B11CC3"/>
    <w:rsid w:val="00B139E0"/>
    <w:rsid w:val="00B4050E"/>
    <w:rsid w:val="00B512B3"/>
    <w:rsid w:val="00B610EA"/>
    <w:rsid w:val="00B63BC0"/>
    <w:rsid w:val="00B71C56"/>
    <w:rsid w:val="00B92CA4"/>
    <w:rsid w:val="00B95EB6"/>
    <w:rsid w:val="00BA1388"/>
    <w:rsid w:val="00BA69E2"/>
    <w:rsid w:val="00BD4FC7"/>
    <w:rsid w:val="00BD63C6"/>
    <w:rsid w:val="00BD6A1C"/>
    <w:rsid w:val="00BE22C4"/>
    <w:rsid w:val="00BE7004"/>
    <w:rsid w:val="00BF60E5"/>
    <w:rsid w:val="00C0090E"/>
    <w:rsid w:val="00C0765A"/>
    <w:rsid w:val="00C1376D"/>
    <w:rsid w:val="00C13BDA"/>
    <w:rsid w:val="00C14030"/>
    <w:rsid w:val="00C22026"/>
    <w:rsid w:val="00C249CB"/>
    <w:rsid w:val="00C30022"/>
    <w:rsid w:val="00C42D96"/>
    <w:rsid w:val="00C5718A"/>
    <w:rsid w:val="00CA05C9"/>
    <w:rsid w:val="00CA0A89"/>
    <w:rsid w:val="00CB6ACC"/>
    <w:rsid w:val="00D03461"/>
    <w:rsid w:val="00D13350"/>
    <w:rsid w:val="00D20264"/>
    <w:rsid w:val="00D238FA"/>
    <w:rsid w:val="00D56B2F"/>
    <w:rsid w:val="00D61451"/>
    <w:rsid w:val="00D62365"/>
    <w:rsid w:val="00D72F57"/>
    <w:rsid w:val="00D74DB6"/>
    <w:rsid w:val="00D9795C"/>
    <w:rsid w:val="00DB2030"/>
    <w:rsid w:val="00DC3C45"/>
    <w:rsid w:val="00DC5B80"/>
    <w:rsid w:val="00DD124A"/>
    <w:rsid w:val="00DE3DBE"/>
    <w:rsid w:val="00E056D2"/>
    <w:rsid w:val="00E11A7F"/>
    <w:rsid w:val="00E13BA0"/>
    <w:rsid w:val="00E14AE7"/>
    <w:rsid w:val="00E55944"/>
    <w:rsid w:val="00E627C2"/>
    <w:rsid w:val="00E65A40"/>
    <w:rsid w:val="00E725F4"/>
    <w:rsid w:val="00E868A5"/>
    <w:rsid w:val="00EB10EC"/>
    <w:rsid w:val="00ED35EE"/>
    <w:rsid w:val="00ED69AA"/>
    <w:rsid w:val="00EF1EC4"/>
    <w:rsid w:val="00F00972"/>
    <w:rsid w:val="00F00F70"/>
    <w:rsid w:val="00F11035"/>
    <w:rsid w:val="00F30F08"/>
    <w:rsid w:val="00F3105E"/>
    <w:rsid w:val="00F3543B"/>
    <w:rsid w:val="00F512BE"/>
    <w:rsid w:val="00F5287C"/>
    <w:rsid w:val="00F52A96"/>
    <w:rsid w:val="00F55B38"/>
    <w:rsid w:val="00F6227E"/>
    <w:rsid w:val="00F73809"/>
    <w:rsid w:val="00F73D92"/>
    <w:rsid w:val="00F74E57"/>
    <w:rsid w:val="00FC5823"/>
    <w:rsid w:val="00FE2810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31E99A"/>
  <w15:chartTrackingRefBased/>
  <w15:docId w15:val="{66F01DDD-FEFE-4F8B-BF1F-0083FAE3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88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1C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561CC"/>
    <w:pPr>
      <w:numPr>
        <w:ilvl w:val="1"/>
        <w:numId w:val="1"/>
      </w:numPr>
      <w:ind w:left="431" w:hanging="431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A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character" w:customStyle="1" w:styleId="normaltextrun">
    <w:name w:val="normaltextrun"/>
    <w:basedOn w:val="DefaultParagraphFont"/>
    <w:rsid w:val="00BA1388"/>
  </w:style>
  <w:style w:type="character" w:customStyle="1" w:styleId="eop">
    <w:name w:val="eop"/>
    <w:basedOn w:val="DefaultParagraphFont"/>
    <w:rsid w:val="00BA1388"/>
  </w:style>
  <w:style w:type="paragraph" w:styleId="Title">
    <w:name w:val="Title"/>
    <w:basedOn w:val="Normal"/>
    <w:next w:val="Normal"/>
    <w:link w:val="TitleChar"/>
    <w:uiPriority w:val="10"/>
    <w:qFormat/>
    <w:rsid w:val="00BA1388"/>
    <w:pPr>
      <w:spacing w:after="0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388"/>
    <w:rPr>
      <w:rFonts w:ascii="Arial" w:eastAsiaTheme="majorEastAsia" w:hAnsi="Arial" w:cstheme="majorBidi"/>
      <w:spacing w:val="-10"/>
      <w:kern w:val="28"/>
      <w:sz w:val="72"/>
      <w:szCs w:val="56"/>
    </w:rPr>
  </w:style>
  <w:style w:type="table" w:customStyle="1" w:styleId="TableETML">
    <w:name w:val="Table ETML"/>
    <w:basedOn w:val="TableNormal"/>
    <w:uiPriority w:val="99"/>
    <w:rsid w:val="007C1D70"/>
    <w:pPr>
      <w:spacing w:before="120" w:after="120" w:line="360" w:lineRule="auto"/>
      <w:ind w:left="170"/>
    </w:pPr>
    <w:rPr>
      <w:rFonts w:ascii="Arial" w:hAnsi="Arial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4C6E7" w:themeFill="accent1" w:themeFillTint="66"/>
    </w:tcPr>
    <w:tblStylePr w:type="firstRow">
      <w:rPr>
        <w:b/>
        <w:sz w:val="28"/>
      </w:rPr>
      <w:tblPr/>
      <w:tcPr>
        <w:shd w:val="clear" w:color="auto" w:fill="2E74B5" w:themeFill="accent5" w:themeFillShade="BF"/>
      </w:tcPr>
    </w:tblStylePr>
    <w:tblStylePr w:type="band1Horz">
      <w:pPr>
        <w:wordWrap/>
        <w:spacing w:beforeLines="0" w:before="120" w:beforeAutospacing="0" w:afterLines="0" w:after="120" w:afterAutospacing="0" w:line="360" w:lineRule="auto"/>
        <w:ind w:leftChars="0" w:left="170"/>
        <w:jc w:val="left"/>
      </w:pPr>
      <w:tblPr/>
      <w:tcPr>
        <w:shd w:val="clear" w:color="auto" w:fill="AFEAFF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39"/>
    <w:rsid w:val="007C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1D70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1CC"/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E3DB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E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DBE"/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DE3DBE"/>
    <w:rPr>
      <w:color w:val="808080"/>
    </w:rPr>
  </w:style>
  <w:style w:type="character" w:styleId="PageNumber">
    <w:name w:val="page number"/>
    <w:basedOn w:val="DefaultParagraphFont"/>
    <w:semiHidden/>
    <w:rsid w:val="0004273F"/>
  </w:style>
  <w:style w:type="paragraph" w:customStyle="1" w:styleId="-Pieddepage">
    <w:name w:val="-Pied de page"/>
    <w:basedOn w:val="Normal"/>
    <w:rsid w:val="0004273F"/>
    <w:pPr>
      <w:spacing w:after="0" w:line="240" w:lineRule="auto"/>
    </w:pPr>
    <w:rPr>
      <w:rFonts w:asciiTheme="minorHAnsi" w:eastAsia="Times New Roman" w:hAnsiTheme="minorHAnsi" w:cs="Times New Roman"/>
      <w:sz w:val="16"/>
      <w:szCs w:val="20"/>
      <w:lang w:val="fr-FR"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49C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HTMLCode">
    <w:name w:val="HTML Code"/>
    <w:basedOn w:val="DefaultParagraphFont"/>
    <w:uiPriority w:val="99"/>
    <w:semiHidden/>
    <w:unhideWhenUsed/>
    <w:rsid w:val="007F74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F749C"/>
  </w:style>
  <w:style w:type="character" w:styleId="Emphasis">
    <w:name w:val="Emphasis"/>
    <w:basedOn w:val="DefaultParagraphFont"/>
    <w:uiPriority w:val="20"/>
    <w:qFormat/>
    <w:rsid w:val="007F749C"/>
    <w:rPr>
      <w:i/>
      <w:iCs/>
    </w:rPr>
  </w:style>
  <w:style w:type="paragraph" w:styleId="ListParagraph">
    <w:name w:val="List Paragraph"/>
    <w:basedOn w:val="Normal"/>
    <w:uiPriority w:val="34"/>
    <w:qFormat/>
    <w:rsid w:val="00AB5CF6"/>
    <w:pPr>
      <w:ind w:left="720"/>
      <w:contextualSpacing/>
    </w:pPr>
  </w:style>
  <w:style w:type="character" w:customStyle="1" w:styleId="hljs-operator">
    <w:name w:val="hljs-operator"/>
    <w:basedOn w:val="DefaultParagraphFont"/>
    <w:rsid w:val="009B5788"/>
  </w:style>
  <w:style w:type="character" w:customStyle="1" w:styleId="hljs-keyword">
    <w:name w:val="hljs-keyword"/>
    <w:basedOn w:val="DefaultParagraphFont"/>
    <w:rsid w:val="009B5788"/>
  </w:style>
  <w:style w:type="character" w:customStyle="1" w:styleId="hljs-type">
    <w:name w:val="hljs-type"/>
    <w:basedOn w:val="DefaultParagraphFont"/>
    <w:rsid w:val="009B5788"/>
  </w:style>
  <w:style w:type="character" w:customStyle="1" w:styleId="hljs-number">
    <w:name w:val="hljs-number"/>
    <w:basedOn w:val="DefaultParagraphFont"/>
    <w:rsid w:val="009B5788"/>
  </w:style>
  <w:style w:type="character" w:customStyle="1" w:styleId="hljs-builtin">
    <w:name w:val="hljs-built_in"/>
    <w:basedOn w:val="DefaultParagraphFont"/>
    <w:rsid w:val="009B5788"/>
  </w:style>
  <w:style w:type="character" w:customStyle="1" w:styleId="hljs-string">
    <w:name w:val="hljs-string"/>
    <w:basedOn w:val="DefaultParagraphFont"/>
    <w:rsid w:val="009B5788"/>
  </w:style>
  <w:style w:type="paragraph" w:customStyle="1" w:styleId="answerslines">
    <w:name w:val="answers_lines"/>
    <w:basedOn w:val="Normal"/>
    <w:qFormat/>
    <w:rsid w:val="000865EE"/>
    <w:pPr>
      <w:tabs>
        <w:tab w:val="left" w:leader="dot" w:pos="9072"/>
      </w:tabs>
    </w:pPr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9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53yvq\OneDrive%20-%20Education%20Vaud\templates\E-xxx-ALL-01-tit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4" ma:contentTypeDescription="Crée un document." ma:contentTypeScope="" ma:versionID="65a6d46b781cb9444ec2db2f74c2df82">
  <xsd:schema xmlns:xsd="http://www.w3.org/2001/XMLSchema" xmlns:xs="http://www.w3.org/2001/XMLSchema" xmlns:p="http://schemas.microsoft.com/office/2006/metadata/properties" xmlns:ns2="be0d3259-a7ce-4623-88ec-81594dfcbc1c" xmlns:ns3="99ffe1f3-7857-457f-add0-5bdef636f38d" targetNamespace="http://schemas.microsoft.com/office/2006/metadata/properties" ma:root="true" ma:fieldsID="4cf53862823fca6fd99750c7c9351cde" ns2:_="" ns3:_="">
    <xsd:import namespace="be0d3259-a7ce-4623-88ec-81594dfcbc1c"/>
    <xsd:import namespace="99ffe1f3-7857-457f-add0-5bdef636f3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0067f36-4718-4f29-8492-5a470e112056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341823-172A-4417-80C0-F31228CFF1CA}"/>
</file>

<file path=customXml/itemProps2.xml><?xml version="1.0" encoding="utf-8"?>
<ds:datastoreItem xmlns:ds="http://schemas.openxmlformats.org/officeDocument/2006/customXml" ds:itemID="{ADD07E45-6B14-40F8-918D-2557BDE72A7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17DE6C1C-B723-4EE3-A401-76D6EAE8EF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E-xxx-ALL-01-titre.dotx</Template>
  <TotalTime>668</TotalTime>
  <Pages>6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Schaffter</dc:creator>
  <cp:keywords/>
  <dc:description/>
  <cp:lastModifiedBy>Cédric Schaffter</cp:lastModifiedBy>
  <cp:revision>229</cp:revision>
  <cp:lastPrinted>2023-03-10T11:17:00Z</cp:lastPrinted>
  <dcterms:created xsi:type="dcterms:W3CDTF">2023-02-02T19:56:00Z</dcterms:created>
  <dcterms:modified xsi:type="dcterms:W3CDTF">2024-04-23T13:36:00Z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