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524E" w14:textId="3FA560F4" w:rsidR="00BA1388" w:rsidRPr="00BA1388" w:rsidRDefault="005C6CDE" w:rsidP="00BA1388">
      <w:pPr>
        <w:pStyle w:val="Titre"/>
        <w:rPr>
          <w:rFonts w:eastAsia="Times New Roman"/>
          <w:color w:val="FF0000"/>
          <w:lang w:eastAsia="fr-CH"/>
        </w:rPr>
      </w:pPr>
      <w:r>
        <w:rPr>
          <w:rFonts w:eastAsia="Times New Roman"/>
          <w:color w:val="FF0000"/>
          <w:lang w:eastAsia="fr-CH"/>
        </w:rPr>
        <w:t>Jeton JWT</w:t>
      </w:r>
    </w:p>
    <w:p w14:paraId="17BD3A41" w14:textId="77777777" w:rsidR="00BA1388" w:rsidRPr="00BA1388" w:rsidRDefault="00BA1388" w:rsidP="00BA1388">
      <w:pPr>
        <w:rPr>
          <w:lang w:eastAsia="fr-CH"/>
        </w:rPr>
      </w:pPr>
    </w:p>
    <w:tbl>
      <w:tblPr>
        <w:tblStyle w:val="TableETML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C1D70" w:rsidRPr="00BA1388" w14:paraId="3E95A253" w14:textId="77777777" w:rsidTr="007C1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14:paraId="517080C4" w14:textId="77777777" w:rsidR="007C1D70" w:rsidRPr="007C1D70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Elément</w:t>
            </w:r>
          </w:p>
        </w:tc>
        <w:tc>
          <w:tcPr>
            <w:tcW w:w="5902" w:type="dxa"/>
          </w:tcPr>
          <w:p w14:paraId="6408BF09" w14:textId="77777777" w:rsidR="007C1D70" w:rsidRPr="00BA1388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Description</w:t>
            </w:r>
          </w:p>
        </w:tc>
      </w:tr>
      <w:tr w:rsidR="007C1D70" w:rsidRPr="00BA1388" w14:paraId="0F0A1B34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0D810CC4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Compétences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2AD3810A" w14:textId="4BA6D900" w:rsidR="00BA1388" w:rsidRPr="00F0760D" w:rsidRDefault="00F0760D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F0760D">
              <w:rPr>
                <w:rStyle w:val="ng-star-inserted"/>
              </w:rPr>
              <w:t>Pouvoir mettre en œuvre des mécanismes d’authentification et d’autorisation.</w:t>
            </w:r>
          </w:p>
        </w:tc>
      </w:tr>
      <w:tr w:rsidR="007C1D70" w:rsidRPr="00BA1388" w14:paraId="7D27CA27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11C240B5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Objectifs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2FB6ABCF" w14:textId="77777777" w:rsidR="00987BE3" w:rsidRDefault="0004273F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A la fin de cette séquence, les apprentis seront capable</w:t>
            </w:r>
            <w:r w:rsidR="009665EF">
              <w:rPr>
                <w:lang w:val="fr-FR" w:eastAsia="fr-CH"/>
              </w:rPr>
              <w:t>s</w:t>
            </w:r>
            <w:r>
              <w:rPr>
                <w:lang w:val="fr-FR" w:eastAsia="fr-CH"/>
              </w:rPr>
              <w:t xml:space="preserve"> </w:t>
            </w:r>
          </w:p>
          <w:p w14:paraId="5397EA7B" w14:textId="622B3E5C" w:rsidR="00BA1388" w:rsidRDefault="00987BE3" w:rsidP="00987BE3">
            <w:pPr>
              <w:pStyle w:val="Paragraphedeliste"/>
              <w:numPr>
                <w:ilvl w:val="0"/>
                <w:numId w:val="3"/>
              </w:numPr>
              <w:rPr>
                <w:lang w:val="fr-FR" w:eastAsia="fr-CH"/>
              </w:rPr>
            </w:pPr>
            <w:r>
              <w:rPr>
                <w:lang w:val="fr-FR" w:eastAsia="fr-CH"/>
              </w:rPr>
              <w:t>D</w:t>
            </w:r>
            <w:r w:rsidR="009665EF" w:rsidRPr="00987BE3">
              <w:rPr>
                <w:lang w:val="fr-FR" w:eastAsia="fr-CH"/>
              </w:rPr>
              <w:t>e décrire le contenu d’un jeton JWT</w:t>
            </w:r>
            <w:r w:rsidRPr="00987BE3">
              <w:rPr>
                <w:lang w:val="fr-FR" w:eastAsia="fr-CH"/>
              </w:rPr>
              <w:t>.</w:t>
            </w:r>
          </w:p>
          <w:p w14:paraId="30080374" w14:textId="12DCD709" w:rsidR="00987BE3" w:rsidRDefault="00987BE3" w:rsidP="00987BE3">
            <w:pPr>
              <w:pStyle w:val="Paragraphedeliste"/>
              <w:numPr>
                <w:ilvl w:val="0"/>
                <w:numId w:val="3"/>
              </w:numPr>
              <w:rPr>
                <w:lang w:val="fr-FR" w:eastAsia="fr-CH"/>
              </w:rPr>
            </w:pPr>
            <w:r>
              <w:rPr>
                <w:lang w:val="fr-FR" w:eastAsia="fr-CH"/>
              </w:rPr>
              <w:t xml:space="preserve">D’expliquer </w:t>
            </w:r>
            <w:r w:rsidR="006C05CF">
              <w:rPr>
                <w:lang w:val="fr-FR" w:eastAsia="fr-CH"/>
              </w:rPr>
              <w:t>deux types de jetons</w:t>
            </w:r>
          </w:p>
          <w:p w14:paraId="48CC94D1" w14:textId="32C7F82D" w:rsidR="006C05CF" w:rsidRPr="00987BE3" w:rsidRDefault="006C05CF" w:rsidP="00987BE3">
            <w:pPr>
              <w:pStyle w:val="Paragraphedeliste"/>
              <w:numPr>
                <w:ilvl w:val="0"/>
                <w:numId w:val="3"/>
              </w:numPr>
              <w:rPr>
                <w:lang w:val="fr-FR" w:eastAsia="fr-CH"/>
              </w:rPr>
            </w:pPr>
            <w:r>
              <w:rPr>
                <w:lang w:val="fr-FR" w:eastAsia="fr-CH"/>
              </w:rPr>
              <w:t>D’expliquer les risques de sécurité posés par l’utilisation de jeton.</w:t>
            </w:r>
          </w:p>
          <w:p w14:paraId="643916AD" w14:textId="7929AD38" w:rsidR="00987BE3" w:rsidRPr="009665EF" w:rsidRDefault="00987BE3" w:rsidP="00BA1388">
            <w:pPr>
              <w:rPr>
                <w:rFonts w:ascii="Times New Roman" w:hAnsi="Times New Roman"/>
                <w:szCs w:val="24"/>
                <w:lang w:val="fr-FR" w:eastAsia="fr-CH"/>
              </w:rPr>
            </w:pPr>
          </w:p>
        </w:tc>
      </w:tr>
      <w:tr w:rsidR="007C1D70" w:rsidRPr="00BA1388" w14:paraId="277351C9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7A833C2A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Durée estimée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17A81D28" w14:textId="7F4782D7" w:rsidR="00BA1388" w:rsidRPr="00BA1388" w:rsidRDefault="00C7364F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>
              <w:rPr>
                <w:lang w:val="fr-FR" w:eastAsia="fr-CH"/>
              </w:rPr>
              <w:t>15</w:t>
            </w:r>
            <w:r w:rsidR="00BA1388" w:rsidRPr="00BA1388">
              <w:rPr>
                <w:lang w:val="fr-FR" w:eastAsia="fr-CH"/>
              </w:rPr>
              <w:t xml:space="preserve"> min</w:t>
            </w:r>
            <w:r w:rsidR="00BA1388" w:rsidRPr="00BA1388">
              <w:rPr>
                <w:lang w:eastAsia="fr-CH"/>
              </w:rPr>
              <w:t> </w:t>
            </w:r>
          </w:p>
        </w:tc>
      </w:tr>
      <w:tr w:rsidR="007C1D70" w:rsidRPr="00BA1388" w14:paraId="46CC3048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0E156616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Répertoire de travail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65FA1A34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</w:p>
        </w:tc>
      </w:tr>
      <w:tr w:rsidR="007C1D70" w:rsidRPr="00BA1388" w14:paraId="0EB39A66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22650982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Fichiers sources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192A816B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</w:p>
        </w:tc>
      </w:tr>
      <w:tr w:rsidR="007C1D70" w:rsidRPr="00BA1388" w14:paraId="2E04252E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1B36FB32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A produire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274F7339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val="fr-FR" w:eastAsia="fr-CH"/>
              </w:rPr>
              <w:t>Répondre aux questions directement dans ce document</w:t>
            </w:r>
            <w:r w:rsidRPr="00BA1388">
              <w:rPr>
                <w:lang w:eastAsia="fr-CH"/>
              </w:rPr>
              <w:t> </w:t>
            </w:r>
          </w:p>
        </w:tc>
      </w:tr>
      <w:tr w:rsidR="007C1D70" w:rsidRPr="00BA1388" w14:paraId="5A54D419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70131685" w14:textId="77777777" w:rsidR="00BA1388" w:rsidRPr="00DE3DBE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  <w:r w:rsidR="00DE3DBE">
              <w:rPr>
                <w:b/>
                <w:bCs/>
                <w:lang w:eastAsia="fr-CH"/>
              </w:rPr>
              <w:t>Moyens d’aide</w:t>
            </w:r>
          </w:p>
        </w:tc>
        <w:tc>
          <w:tcPr>
            <w:tcW w:w="5902" w:type="dxa"/>
            <w:hideMark/>
          </w:tcPr>
          <w:p w14:paraId="2753F117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</w:p>
        </w:tc>
      </w:tr>
      <w:tr w:rsidR="0004273F" w:rsidRPr="00BA1388" w14:paraId="5F753BC9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</w:tcPr>
          <w:p w14:paraId="0359ADA2" w14:textId="77777777" w:rsidR="0004273F" w:rsidRPr="00BA1388" w:rsidRDefault="0004273F" w:rsidP="00BA1388">
            <w:pPr>
              <w:rPr>
                <w:lang w:eastAsia="fr-CH"/>
              </w:rPr>
            </w:pPr>
            <w:r w:rsidRPr="00BA1388">
              <w:rPr>
                <w:lang w:eastAsia="fr-CH"/>
              </w:rPr>
              <w:t> </w:t>
            </w:r>
            <w:r>
              <w:rPr>
                <w:b/>
                <w:bCs/>
                <w:lang w:eastAsia="fr-CH"/>
              </w:rPr>
              <w:t>Changelog</w:t>
            </w:r>
          </w:p>
        </w:tc>
        <w:tc>
          <w:tcPr>
            <w:tcW w:w="5902" w:type="dxa"/>
          </w:tcPr>
          <w:p w14:paraId="2266DE92" w14:textId="77777777" w:rsidR="0004273F" w:rsidRPr="00BA1388" w:rsidRDefault="0004273F" w:rsidP="00BA1388">
            <w:pPr>
              <w:rPr>
                <w:lang w:eastAsia="fr-CH"/>
              </w:rPr>
            </w:pPr>
            <w:r>
              <w:rPr>
                <w:lang w:eastAsia="fr-CH"/>
              </w:rPr>
              <w:t>Auteur original et version</w:t>
            </w:r>
          </w:p>
        </w:tc>
      </w:tr>
    </w:tbl>
    <w:p w14:paraId="2F83896E" w14:textId="77777777" w:rsidR="00BA1388" w:rsidRPr="00BA1388" w:rsidRDefault="00BA1388" w:rsidP="00BA138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fr-CH"/>
        </w:rPr>
      </w:pPr>
      <w:r w:rsidRPr="00BA1388">
        <w:rPr>
          <w:rFonts w:eastAsia="Times New Roman" w:cs="Times New Roman"/>
          <w:lang w:eastAsia="fr-CH"/>
        </w:rPr>
        <w:t> </w:t>
      </w:r>
    </w:p>
    <w:p w14:paraId="643BFAA7" w14:textId="77777777" w:rsidR="007C1D70" w:rsidRDefault="007C1D70">
      <w:pPr>
        <w:spacing w:line="259" w:lineRule="auto"/>
      </w:pPr>
      <w:r>
        <w:br w:type="page"/>
      </w:r>
    </w:p>
    <w:p w14:paraId="6C5E829D" w14:textId="5F400000" w:rsidR="00DE3DBE" w:rsidRDefault="003F0B0A" w:rsidP="00DE3DBE">
      <w:pPr>
        <w:pStyle w:val="Titre1"/>
      </w:pPr>
      <w:r>
        <w:lastRenderedPageBreak/>
        <w:t>Contenu d’un jeton JWT</w:t>
      </w:r>
    </w:p>
    <w:p w14:paraId="33A56C7F" w14:textId="3B1A0D9E" w:rsidR="006A39B5" w:rsidRPr="006A39B5" w:rsidRDefault="00D3228C" w:rsidP="006A39B5">
      <w:r>
        <w:t xml:space="preserve">Citer les trois éléments qui constituent un </w:t>
      </w:r>
      <w:proofErr w:type="spellStart"/>
      <w:r>
        <w:t>token</w:t>
      </w:r>
      <w:proofErr w:type="spellEnd"/>
      <w:r>
        <w:t xml:space="preserve"> JWT</w:t>
      </w:r>
      <w:r w:rsidR="005C55FA">
        <w:t>. Décrivez l’utilité de chacun de ces éléments :</w:t>
      </w:r>
    </w:p>
    <w:p w14:paraId="00C5C1C4" w14:textId="71526866" w:rsidR="00DE3DBE" w:rsidRDefault="006A39B5" w:rsidP="006A39B5">
      <w:pPr>
        <w:tabs>
          <w:tab w:val="left" w:leader="dot" w:pos="9072"/>
        </w:tabs>
      </w:pPr>
      <w:r>
        <w:tab/>
      </w:r>
    </w:p>
    <w:p w14:paraId="0FD1612D" w14:textId="6E89AA40" w:rsidR="006A39B5" w:rsidRDefault="006A39B5" w:rsidP="006A39B5">
      <w:pPr>
        <w:tabs>
          <w:tab w:val="left" w:leader="dot" w:pos="9072"/>
        </w:tabs>
      </w:pPr>
      <w:r>
        <w:tab/>
      </w:r>
    </w:p>
    <w:p w14:paraId="0F5F987A" w14:textId="61692F60" w:rsidR="006A39B5" w:rsidRDefault="006A39B5" w:rsidP="00E42872">
      <w:pPr>
        <w:pStyle w:val="answerslines"/>
      </w:pPr>
      <w:r>
        <w:tab/>
      </w:r>
    </w:p>
    <w:p w14:paraId="3A582B7D" w14:textId="63891D2B" w:rsidR="005C55FA" w:rsidRDefault="005C55FA" w:rsidP="006A39B5">
      <w:pPr>
        <w:tabs>
          <w:tab w:val="left" w:leader="dot" w:pos="9072"/>
        </w:tabs>
      </w:pPr>
      <w:r>
        <w:tab/>
      </w:r>
    </w:p>
    <w:p w14:paraId="572A6CCC" w14:textId="119CC267" w:rsidR="005C55FA" w:rsidRDefault="005C55FA" w:rsidP="006A39B5">
      <w:pPr>
        <w:tabs>
          <w:tab w:val="left" w:leader="dot" w:pos="9072"/>
        </w:tabs>
      </w:pPr>
      <w:r>
        <w:tab/>
      </w:r>
    </w:p>
    <w:p w14:paraId="6E37D512" w14:textId="6EF5F2EC" w:rsidR="005C55FA" w:rsidRPr="00DE3DBE" w:rsidRDefault="005C55FA" w:rsidP="006A39B5">
      <w:pPr>
        <w:tabs>
          <w:tab w:val="left" w:leader="dot" w:pos="9072"/>
        </w:tabs>
      </w:pPr>
      <w:r>
        <w:tab/>
      </w:r>
    </w:p>
    <w:p w14:paraId="77053030" w14:textId="20C9AB25" w:rsidR="00E42872" w:rsidRDefault="00E42872" w:rsidP="00E42872">
      <w:pPr>
        <w:pStyle w:val="Titre1"/>
      </w:pPr>
      <w:r>
        <w:t>Type de jetons</w:t>
      </w:r>
    </w:p>
    <w:p w14:paraId="5E585DFF" w14:textId="55D893B8" w:rsidR="00E42872" w:rsidRPr="00E42872" w:rsidRDefault="002C51A5" w:rsidP="00E42872">
      <w:r>
        <w:t xml:space="preserve">Expliquer la différence entre un </w:t>
      </w:r>
      <w:proofErr w:type="spellStart"/>
      <w:r>
        <w:t>token</w:t>
      </w:r>
      <w:proofErr w:type="spellEnd"/>
      <w:r>
        <w:t xml:space="preserve"> </w:t>
      </w:r>
      <w:r w:rsidR="002600EB">
        <w:t>HS256 et RS256. Que permet l’un et l’autre non ?</w:t>
      </w:r>
    </w:p>
    <w:p w14:paraId="64395C27" w14:textId="01297E6A" w:rsidR="00E42872" w:rsidRDefault="00E42872" w:rsidP="00E42872">
      <w:pPr>
        <w:pStyle w:val="answerslines"/>
      </w:pPr>
      <w:r>
        <w:tab/>
      </w:r>
    </w:p>
    <w:p w14:paraId="421E4F45" w14:textId="1FD3DF86" w:rsidR="00E42872" w:rsidRDefault="00E42872" w:rsidP="00E42872">
      <w:pPr>
        <w:pStyle w:val="answerslines"/>
      </w:pPr>
      <w:r>
        <w:tab/>
      </w:r>
    </w:p>
    <w:p w14:paraId="2177035D" w14:textId="6DC8D036" w:rsidR="00E42872" w:rsidRDefault="00E42872" w:rsidP="00E42872">
      <w:pPr>
        <w:pStyle w:val="answerslines"/>
      </w:pPr>
      <w:r>
        <w:tab/>
      </w:r>
    </w:p>
    <w:p w14:paraId="0C1BAE12" w14:textId="12E53A76" w:rsidR="00554917" w:rsidRDefault="00554917" w:rsidP="00554917">
      <w:pPr>
        <w:pStyle w:val="Titre1"/>
      </w:pPr>
      <w:r>
        <w:t>Perte de la cl</w:t>
      </w:r>
      <w:r w:rsidR="00BD3F3F">
        <w:t>é secrète</w:t>
      </w:r>
    </w:p>
    <w:p w14:paraId="1CF19FB0" w14:textId="1FB62FA0" w:rsidR="00554917" w:rsidRPr="00E42872" w:rsidRDefault="00BD3F3F" w:rsidP="00554917">
      <w:r>
        <w:t>Comment est-ce qu’un</w:t>
      </w:r>
      <w:r w:rsidR="00991D20">
        <w:t xml:space="preserve"> attaquant pourrait exploiter une clé secrète ou une clé privée </w:t>
      </w:r>
      <w:r w:rsidR="00C7364F">
        <w:t xml:space="preserve">perdue </w:t>
      </w:r>
      <w:r w:rsidR="00991D20">
        <w:t>?</w:t>
      </w:r>
    </w:p>
    <w:p w14:paraId="7C87F0C9" w14:textId="77777777" w:rsidR="00554917" w:rsidRDefault="00554917" w:rsidP="00554917">
      <w:pPr>
        <w:pStyle w:val="answerslines"/>
      </w:pPr>
      <w:r>
        <w:tab/>
      </w:r>
    </w:p>
    <w:p w14:paraId="062D44A9" w14:textId="77777777" w:rsidR="00554917" w:rsidRDefault="00554917" w:rsidP="00554917">
      <w:pPr>
        <w:pStyle w:val="answerslines"/>
      </w:pPr>
      <w:r>
        <w:tab/>
      </w:r>
    </w:p>
    <w:p w14:paraId="11AFC1C4" w14:textId="3537DCA5" w:rsidR="004D1480" w:rsidRDefault="00554917" w:rsidP="00554917">
      <w:pPr>
        <w:pStyle w:val="answerslines"/>
      </w:pPr>
      <w:r>
        <w:tab/>
      </w:r>
    </w:p>
    <w:p w14:paraId="3B187614" w14:textId="77777777" w:rsidR="004D1480" w:rsidRDefault="004D1480">
      <w:pPr>
        <w:spacing w:line="259" w:lineRule="auto"/>
      </w:pPr>
      <w:r>
        <w:br w:type="page"/>
      </w:r>
    </w:p>
    <w:p w14:paraId="3476AE14" w14:textId="27B1F07F" w:rsidR="004D1480" w:rsidRDefault="00465C05" w:rsidP="004D1480">
      <w:pPr>
        <w:pStyle w:val="Titre1"/>
      </w:pPr>
      <w:r>
        <w:lastRenderedPageBreak/>
        <w:t xml:space="preserve">Vérification </w:t>
      </w:r>
    </w:p>
    <w:p w14:paraId="5275AD35" w14:textId="3A2693FE" w:rsidR="00D36A26" w:rsidRDefault="00973CE1" w:rsidP="004D1480">
      <w:r>
        <w:t>Obtenez le contenu</w:t>
      </w:r>
      <w:r w:rsidR="004E099C">
        <w:t xml:space="preserve"> des jetons 1 et 2, à l’aide </w:t>
      </w:r>
      <w:r w:rsidR="00D36A26">
        <w:t xml:space="preserve">des outils suivants : </w:t>
      </w:r>
    </w:p>
    <w:p w14:paraId="2C0BF87A" w14:textId="2B122D24" w:rsidR="00D36A26" w:rsidRDefault="00856B4F" w:rsidP="00D36A26">
      <w:pPr>
        <w:pStyle w:val="Paragraphedeliste"/>
        <w:numPr>
          <w:ilvl w:val="0"/>
          <w:numId w:val="3"/>
        </w:numPr>
      </w:pPr>
      <w:hyperlink r:id="rId10" w:history="1">
        <w:r w:rsidR="00D36A26" w:rsidRPr="00523BCD">
          <w:rPr>
            <w:rStyle w:val="Lienhypertexte"/>
          </w:rPr>
          <w:t>https://www.base64decode.org/</w:t>
        </w:r>
      </w:hyperlink>
    </w:p>
    <w:p w14:paraId="5C83E70A" w14:textId="0888DCC7" w:rsidR="004E099C" w:rsidRDefault="00856B4F" w:rsidP="00D36A26">
      <w:pPr>
        <w:pStyle w:val="Paragraphedeliste"/>
        <w:numPr>
          <w:ilvl w:val="0"/>
          <w:numId w:val="3"/>
        </w:numPr>
      </w:pPr>
      <w:hyperlink r:id="rId11" w:history="1">
        <w:r w:rsidR="004E099C" w:rsidRPr="00523BCD">
          <w:rPr>
            <w:rStyle w:val="Lienhypertexte"/>
          </w:rPr>
          <w:t>https://jwt.io</w:t>
        </w:r>
      </w:hyperlink>
      <w:r w:rsidR="004E099C">
        <w:t xml:space="preserve"> </w:t>
      </w:r>
    </w:p>
    <w:p w14:paraId="2F1362B4" w14:textId="77CAD83F" w:rsidR="00915137" w:rsidRDefault="00915137" w:rsidP="004D1480">
      <w:r w:rsidRPr="00915137">
        <w:rPr>
          <w:b/>
          <w:bCs/>
        </w:rPr>
        <w:t>Jeton 1</w:t>
      </w:r>
      <w:r>
        <w:t> :</w:t>
      </w:r>
      <w:r w:rsidR="004B3F81">
        <w:t xml:space="preserve"> jwt_User1.txt</w:t>
      </w:r>
    </w:p>
    <w:p w14:paraId="280E2F71" w14:textId="0E76BCAC" w:rsidR="008E4A7F" w:rsidRDefault="00AD7EF8" w:rsidP="004D1480">
      <w:r w:rsidRPr="00AD7EF8">
        <w:t>eyJhbGciOiJSUzI1NiIsInR5cCI6IkpXVCJ9.eyJzdWIiOiIxMjM0NTY3ODkwIiwibmFtZSI6IlNhcmFoIiwiYWRtaW4iOnRydWUsImlhdCI6MTUxNjIzOTAyMn0.wQMSqPZusJCSgINwl_vOKtoN5UltUPAEyjiwzswd7AYEKW31GxeyGip-Ou28SYcxOJdGmMk3X-cmk9dg0ZSd6JS4pLboK5wX8ojw_8ig6Q4XlaE4TzLv5yQh0qDz7sawGI-AiPeS3N_sodXwzNoD96zhzhTGrEgVZgKzWHLuAHEsiOBt12pviSqjs97Thlig3DiFL9DWNtS5gEby8dWe5hK6qCKsc5jrTITbEC-wKmUOtPxW_T-eXporyhZ_gEjuRRnh3Q7owO71JK3WWgM_namA7SLTavZrqAj1AXZ-xBaMiiYFzS936oOpxKnHimizxzu917JWk0gjT5_RFgxvLQ</w:t>
      </w:r>
    </w:p>
    <w:p w14:paraId="5AE8C9A2" w14:textId="77777777" w:rsidR="008E4A7F" w:rsidRDefault="008E4A7F" w:rsidP="004D1480"/>
    <w:p w14:paraId="52E2AC0D" w14:textId="5129DB26" w:rsidR="00915137" w:rsidRPr="00E42872" w:rsidRDefault="00915137" w:rsidP="004D1480">
      <w:r>
        <w:t>Quelles informations avez-vous réussi à décoder :</w:t>
      </w:r>
    </w:p>
    <w:p w14:paraId="683AD82E" w14:textId="77777777" w:rsidR="004D1480" w:rsidRDefault="004D1480" w:rsidP="004D1480">
      <w:pPr>
        <w:pStyle w:val="answerslines"/>
      </w:pPr>
      <w:r>
        <w:tab/>
      </w:r>
    </w:p>
    <w:p w14:paraId="34845BA4" w14:textId="77777777" w:rsidR="004D1480" w:rsidRDefault="004D1480" w:rsidP="004D1480">
      <w:pPr>
        <w:pStyle w:val="answerslines"/>
      </w:pPr>
      <w:r>
        <w:tab/>
      </w:r>
    </w:p>
    <w:p w14:paraId="54BC70E1" w14:textId="3C03684C" w:rsidR="005C2674" w:rsidRDefault="004D1480" w:rsidP="004D1480">
      <w:pPr>
        <w:pStyle w:val="answerslines"/>
      </w:pPr>
      <w:r>
        <w:tab/>
      </w:r>
    </w:p>
    <w:p w14:paraId="6AF00100" w14:textId="3AE7B60B" w:rsidR="00973CE1" w:rsidRDefault="00973CE1" w:rsidP="004D1480">
      <w:pPr>
        <w:pStyle w:val="answerslines"/>
      </w:pPr>
      <w:r w:rsidRPr="00973CE1">
        <w:t>Est-ce que la s</w:t>
      </w:r>
      <w:r>
        <w:t>ignature est valide ?</w:t>
      </w:r>
    </w:p>
    <w:p w14:paraId="05B5B647" w14:textId="271E7186" w:rsidR="00973CE1" w:rsidRPr="00973CE1" w:rsidRDefault="00973CE1" w:rsidP="004D1480">
      <w:pPr>
        <w:pStyle w:val="answerslines"/>
      </w:pPr>
      <w:r>
        <w:tab/>
      </w:r>
    </w:p>
    <w:p w14:paraId="69C50AB1" w14:textId="77777777" w:rsidR="005C2674" w:rsidRPr="00973CE1" w:rsidRDefault="005C2674">
      <w:pPr>
        <w:spacing w:line="259" w:lineRule="auto"/>
      </w:pPr>
      <w:r w:rsidRPr="00973CE1">
        <w:br w:type="page"/>
      </w:r>
    </w:p>
    <w:p w14:paraId="47381565" w14:textId="78DB547E" w:rsidR="005C2674" w:rsidRPr="00856B4F" w:rsidRDefault="005C2674" w:rsidP="005C2674">
      <w:r w:rsidRPr="00856B4F">
        <w:rPr>
          <w:b/>
          <w:bCs/>
        </w:rPr>
        <w:lastRenderedPageBreak/>
        <w:t>Jeton 2</w:t>
      </w:r>
      <w:r w:rsidRPr="00856B4F">
        <w:t> :</w:t>
      </w:r>
      <w:r w:rsidR="004B3F81" w:rsidRPr="00856B4F">
        <w:t xml:space="preserve"> jwt_User2.txt</w:t>
      </w:r>
    </w:p>
    <w:p w14:paraId="1BEF1D0B" w14:textId="7D839321" w:rsidR="005C2674" w:rsidRDefault="00754138" w:rsidP="005C2674">
      <w:r w:rsidRPr="00754138">
        <w:t>eyJhbGciOiJSUzI1NiIsInR5cCI6IkpXVCJ9.eyJzdWIiOiIxMjM0NTY3ODkwIiwibmFtZSI6IkpvaG4iLCJtYWdhYWRtaW4iOnRydWUsImlhdCI6MTUxNjIzOTAyMn0.THoFMc49QqN-YeKPO_dKZcx1EnQtOIW_Yd5O3gHGqQDYl7sM0zwJAx1E-9OLpsseSn2nmgr9AVTWPlwtFsnbEmPNMPZu5DYSqBwzjYj0M81-t5w5k9gykraY6BQXOQtSHk23JttTJtGPOwgCXvj97giTKecmKvKzks364esXI-FZDH1nQSEsY7TgpnWLDVIh357Y4HaLMA-VDDQmah5bJhG0WyM8riPWYu4qsmJCbxgGV0btxTPCY3-5cMiKAnN2ty_cvZp_WNsKIYDx0VDVgFzgIrgOSi4xRuo462wc4Vp2vnGV1dBZijxWxTOnKuYSnFdqq_2R_hiJdqtgipCRtg</w:t>
      </w:r>
    </w:p>
    <w:p w14:paraId="3F39EA6A" w14:textId="77777777" w:rsidR="005C2674" w:rsidRPr="00E42872" w:rsidRDefault="005C2674" w:rsidP="005C2674">
      <w:r>
        <w:t>Quelles informations avez-vous réussi à décoder :</w:t>
      </w:r>
    </w:p>
    <w:p w14:paraId="2BE2BFEC" w14:textId="77777777" w:rsidR="005C2674" w:rsidRDefault="005C2674" w:rsidP="005C2674">
      <w:pPr>
        <w:pStyle w:val="answerslines"/>
      </w:pPr>
      <w:r>
        <w:tab/>
      </w:r>
    </w:p>
    <w:p w14:paraId="34E98B4A" w14:textId="77777777" w:rsidR="005C2674" w:rsidRDefault="005C2674" w:rsidP="005C2674">
      <w:pPr>
        <w:pStyle w:val="answerslines"/>
      </w:pPr>
      <w:r>
        <w:tab/>
      </w:r>
    </w:p>
    <w:p w14:paraId="7E916574" w14:textId="77777777" w:rsidR="005C2674" w:rsidRPr="00E42872" w:rsidRDefault="005C2674" w:rsidP="005C2674">
      <w:pPr>
        <w:pStyle w:val="answerslines"/>
      </w:pPr>
      <w:r>
        <w:tab/>
      </w:r>
    </w:p>
    <w:p w14:paraId="7BEFDD22" w14:textId="77777777" w:rsidR="004D1480" w:rsidRPr="00E42872" w:rsidRDefault="004D1480" w:rsidP="004D1480">
      <w:pPr>
        <w:pStyle w:val="answerslines"/>
      </w:pPr>
    </w:p>
    <w:p w14:paraId="4916BE94" w14:textId="77777777" w:rsidR="00973CE1" w:rsidRDefault="00973CE1" w:rsidP="00973CE1">
      <w:pPr>
        <w:pStyle w:val="answerslines"/>
      </w:pPr>
      <w:r w:rsidRPr="00973CE1">
        <w:t>Est-ce que la s</w:t>
      </w:r>
      <w:r>
        <w:t>ignature est valide ?</w:t>
      </w:r>
    </w:p>
    <w:p w14:paraId="089A2091" w14:textId="77777777" w:rsidR="00973CE1" w:rsidRPr="00973CE1" w:rsidRDefault="00973CE1" w:rsidP="00973CE1">
      <w:pPr>
        <w:pStyle w:val="answerslines"/>
      </w:pPr>
      <w:r>
        <w:tab/>
      </w:r>
    </w:p>
    <w:p w14:paraId="1CC7BA04" w14:textId="77777777" w:rsidR="00554917" w:rsidRDefault="00554917" w:rsidP="00554917">
      <w:pPr>
        <w:pStyle w:val="answerslines"/>
      </w:pPr>
    </w:p>
    <w:p w14:paraId="11881179" w14:textId="21FC7FDA" w:rsidR="004E099C" w:rsidRDefault="004E099C" w:rsidP="004E099C">
      <w:pPr>
        <w:pStyle w:val="answerslines"/>
      </w:pPr>
      <w:r>
        <w:t xml:space="preserve">Que peut-on imaginer </w:t>
      </w:r>
      <w:r w:rsidR="002B63F1">
        <w:t xml:space="preserve">sur ce qu’il s’est passé avec ce jeton </w:t>
      </w:r>
      <w:r>
        <w:t>?</w:t>
      </w:r>
    </w:p>
    <w:p w14:paraId="2C130EA6" w14:textId="77777777" w:rsidR="004E099C" w:rsidRPr="00973CE1" w:rsidRDefault="004E099C" w:rsidP="004E099C">
      <w:pPr>
        <w:pStyle w:val="answerslines"/>
      </w:pPr>
      <w:r>
        <w:tab/>
      </w:r>
    </w:p>
    <w:p w14:paraId="1787DDE5" w14:textId="77777777" w:rsidR="004E099C" w:rsidRPr="00E42872" w:rsidRDefault="004E099C" w:rsidP="00554917">
      <w:pPr>
        <w:pStyle w:val="answerslines"/>
      </w:pPr>
    </w:p>
    <w:p w14:paraId="0943E102" w14:textId="77777777" w:rsidR="00554917" w:rsidRPr="00E42872" w:rsidRDefault="00554917" w:rsidP="00E42872">
      <w:pPr>
        <w:pStyle w:val="answerslines"/>
      </w:pPr>
    </w:p>
    <w:p w14:paraId="4ACC6B86" w14:textId="77777777" w:rsidR="00B21D90" w:rsidRPr="007C1D70" w:rsidRDefault="00B21D90" w:rsidP="007C1D70"/>
    <w:p w14:paraId="5238F3BF" w14:textId="77777777" w:rsidR="007C1D70" w:rsidRPr="007C1D70" w:rsidRDefault="007C1D70" w:rsidP="007C1D70">
      <w:pPr>
        <w:pStyle w:val="Titre2"/>
        <w:numPr>
          <w:ilvl w:val="0"/>
          <w:numId w:val="0"/>
        </w:numPr>
      </w:pPr>
    </w:p>
    <w:sectPr w:rsidR="007C1D70" w:rsidRPr="007C1D70" w:rsidSect="006765D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C8996" w14:textId="77777777" w:rsidR="006765D0" w:rsidRDefault="006765D0" w:rsidP="00DE3DBE">
      <w:pPr>
        <w:spacing w:after="0" w:line="240" w:lineRule="auto"/>
      </w:pPr>
      <w:r>
        <w:separator/>
      </w:r>
    </w:p>
  </w:endnote>
  <w:endnote w:type="continuationSeparator" w:id="0">
    <w:p w14:paraId="2E88D65C" w14:textId="77777777" w:rsidR="006765D0" w:rsidRDefault="006765D0" w:rsidP="00DE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84"/>
      <w:gridCol w:w="1116"/>
      <w:gridCol w:w="4226"/>
    </w:tblGrid>
    <w:tr w:rsidR="0004273F" w:rsidRPr="00856B4F" w14:paraId="2FF1B1F8" w14:textId="77777777" w:rsidTr="007B4D48">
      <w:trPr>
        <w:trHeight w:hRule="exact" w:val="227"/>
        <w:jc w:val="center"/>
      </w:trPr>
      <w:tc>
        <w:tcPr>
          <w:tcW w:w="3684" w:type="dxa"/>
          <w:vAlign w:val="bottom"/>
        </w:tcPr>
        <w:p w14:paraId="08E48847" w14:textId="530EE0A0" w:rsidR="0004273F" w:rsidRPr="0027637C" w:rsidRDefault="006C05CF" w:rsidP="0004273F">
          <w:pPr>
            <w:pStyle w:val="-Pieddepage"/>
            <w:rPr>
              <w:rFonts w:cs="Arial"/>
              <w:szCs w:val="16"/>
              <w:lang w:val="de-CH"/>
            </w:rPr>
          </w:pPr>
          <w:r>
            <w:rPr>
              <w:rFonts w:cs="Arial"/>
              <w:szCs w:val="16"/>
              <w:lang w:val="de-CH"/>
            </w:rPr>
            <w:t>Expliquer les jetons JWT</w:t>
          </w:r>
        </w:p>
      </w:tc>
      <w:tc>
        <w:tcPr>
          <w:tcW w:w="1116" w:type="dxa"/>
          <w:vAlign w:val="center"/>
        </w:tcPr>
        <w:p w14:paraId="424CD333" w14:textId="77777777" w:rsidR="0004273F" w:rsidRPr="0027637C" w:rsidRDefault="0004273F" w:rsidP="0004273F">
          <w:pPr>
            <w:pStyle w:val="-Pieddepage"/>
            <w:jc w:val="center"/>
            <w:rPr>
              <w:rFonts w:cs="Arial"/>
              <w:szCs w:val="16"/>
              <w:lang w:val="de-CH"/>
            </w:rPr>
          </w:pPr>
          <w:r w:rsidRPr="00B13424">
            <w:rPr>
              <w:rFonts w:cs="Arial"/>
              <w:szCs w:val="16"/>
            </w:rPr>
            <w:t xml:space="preserve">Page </w:t>
          </w:r>
          <w:r w:rsidRPr="00B13424">
            <w:rPr>
              <w:rStyle w:val="Numrodepage"/>
              <w:rFonts w:cs="Arial"/>
              <w:szCs w:val="16"/>
            </w:rPr>
            <w:fldChar w:fldCharType="begin"/>
          </w:r>
          <w:r w:rsidRPr="00B13424">
            <w:rPr>
              <w:rStyle w:val="Numrodepage"/>
              <w:rFonts w:cs="Arial"/>
              <w:szCs w:val="16"/>
            </w:rPr>
            <w:instrText xml:space="preserve"> PAGE </w:instrText>
          </w:r>
          <w:r w:rsidRPr="00B13424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2</w:t>
          </w:r>
          <w:r w:rsidRPr="00B13424">
            <w:rPr>
              <w:rStyle w:val="Numrodepage"/>
              <w:rFonts w:cs="Arial"/>
              <w:szCs w:val="16"/>
            </w:rPr>
            <w:fldChar w:fldCharType="end"/>
          </w:r>
          <w:r>
            <w:rPr>
              <w:rStyle w:val="Numrodepage"/>
              <w:rFonts w:cs="Arial"/>
              <w:szCs w:val="16"/>
            </w:rPr>
            <w:t>/</w:t>
          </w:r>
          <w:r>
            <w:rPr>
              <w:rStyle w:val="Numrodepage"/>
              <w:rFonts w:cs="Arial"/>
              <w:szCs w:val="16"/>
            </w:rPr>
            <w:fldChar w:fldCharType="begin"/>
          </w:r>
          <w:r>
            <w:rPr>
              <w:rStyle w:val="Numrodepage"/>
              <w:rFonts w:cs="Arial"/>
              <w:szCs w:val="16"/>
            </w:rPr>
            <w:instrText xml:space="preserve"> NUMPAGES   \* MERGEFORMAT </w:instrText>
          </w:r>
          <w:r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4</w:t>
          </w:r>
          <w:r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4226" w:type="dxa"/>
          <w:vAlign w:val="center"/>
        </w:tcPr>
        <w:p w14:paraId="184F2957" w14:textId="67636416" w:rsidR="0004273F" w:rsidRPr="0004273F" w:rsidRDefault="0004273F" w:rsidP="0004273F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 w:rsidRPr="00B13424">
            <w:rPr>
              <w:rFonts w:cs="Arial"/>
              <w:szCs w:val="16"/>
            </w:rPr>
            <w:fldChar w:fldCharType="begin"/>
          </w:r>
          <w:r w:rsidRPr="0027637C">
            <w:rPr>
              <w:rFonts w:cs="Arial"/>
              <w:szCs w:val="16"/>
              <w:lang w:val="de-CH"/>
            </w:rPr>
            <w:instrText xml:space="preserve"> FILENAME  \* FirstCap  \* MERGEFORMAT </w:instrText>
          </w:r>
          <w:r w:rsidRPr="00B13424">
            <w:rPr>
              <w:rFonts w:cs="Arial"/>
              <w:szCs w:val="16"/>
            </w:rPr>
            <w:fldChar w:fldCharType="separate"/>
          </w:r>
          <w:r w:rsidR="006C05CF">
            <w:rPr>
              <w:rFonts w:cs="Arial"/>
              <w:noProof/>
              <w:szCs w:val="16"/>
              <w:lang w:val="de-CH"/>
            </w:rPr>
            <w:t>E-183-ALL-JWT-TOKEN.docx</w:t>
          </w:r>
          <w:r w:rsidRPr="00B13424">
            <w:rPr>
              <w:rFonts w:cs="Arial"/>
              <w:szCs w:val="16"/>
            </w:rPr>
            <w:fldChar w:fldCharType="end"/>
          </w:r>
        </w:p>
      </w:tc>
    </w:tr>
  </w:tbl>
  <w:p w14:paraId="664535E2" w14:textId="77777777" w:rsidR="00DE3DBE" w:rsidRPr="0004273F" w:rsidRDefault="00DE3DBE" w:rsidP="0004273F">
    <w:pPr>
      <w:pStyle w:val="Pieddepage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BE700" w14:textId="77777777" w:rsidR="006765D0" w:rsidRDefault="006765D0" w:rsidP="00DE3DBE">
      <w:pPr>
        <w:spacing w:after="0" w:line="240" w:lineRule="auto"/>
      </w:pPr>
      <w:r>
        <w:separator/>
      </w:r>
    </w:p>
  </w:footnote>
  <w:footnote w:type="continuationSeparator" w:id="0">
    <w:p w14:paraId="47DB3DB8" w14:textId="77777777" w:rsidR="006765D0" w:rsidRDefault="006765D0" w:rsidP="00DE3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698"/>
      <w:gridCol w:w="1397"/>
      <w:gridCol w:w="3568"/>
      <w:gridCol w:w="2363"/>
    </w:tblGrid>
    <w:tr w:rsidR="0004273F" w14:paraId="1188465C" w14:textId="77777777" w:rsidTr="00363B4D">
      <w:trPr>
        <w:trHeight w:val="536"/>
        <w:jc w:val="center"/>
      </w:trPr>
      <w:tc>
        <w:tcPr>
          <w:tcW w:w="1698" w:type="dxa"/>
          <w:vAlign w:val="center"/>
        </w:tcPr>
        <w:p w14:paraId="2E4ECD50" w14:textId="77777777" w:rsidR="0004273F" w:rsidRPr="008723BD" w:rsidRDefault="0004273F" w:rsidP="0004273F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396" w:type="dxa"/>
          <w:vAlign w:val="center"/>
        </w:tcPr>
        <w:p w14:paraId="2027511A" w14:textId="1867F8FA" w:rsidR="0004273F" w:rsidRDefault="0004273F" w:rsidP="0004273F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3F226F12" wp14:editId="270BD69D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5D580B">
            <w:rPr>
              <w:sz w:val="28"/>
              <w:szCs w:val="28"/>
            </w:rPr>
            <w:t>183</w:t>
          </w:r>
        </w:p>
      </w:tc>
      <w:tc>
        <w:tcPr>
          <w:tcW w:w="3566" w:type="dxa"/>
          <w:vAlign w:val="center"/>
        </w:tcPr>
        <w:p w14:paraId="1F5F2086" w14:textId="77777777" w:rsidR="0004273F" w:rsidRPr="007F43ED" w:rsidRDefault="0004273F" w:rsidP="0004273F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62" w:type="dxa"/>
          <w:vAlign w:val="center"/>
        </w:tcPr>
        <w:p w14:paraId="1F6F727F" w14:textId="77777777" w:rsidR="0004273F" w:rsidRDefault="0004273F" w:rsidP="0004273F">
          <w:pPr>
            <w:pStyle w:val="En-tt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0C350D0B" wp14:editId="6A4227D3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3FFF131" w14:textId="77777777" w:rsidR="0004273F" w:rsidRDefault="0004273F" w:rsidP="0004273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C12F7"/>
    <w:multiLevelType w:val="multilevel"/>
    <w:tmpl w:val="0CCEB8E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BA69F5"/>
    <w:multiLevelType w:val="hybridMultilevel"/>
    <w:tmpl w:val="EDCC48A8"/>
    <w:lvl w:ilvl="0" w:tplc="BA9C853C">
      <w:start w:val="1"/>
      <w:numFmt w:val="bullet"/>
      <w:lvlText w:val=""/>
      <w:lvlJc w:val="left"/>
      <w:pPr>
        <w:ind w:left="53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 w16cid:durableId="948778141">
    <w:abstractNumId w:val="0"/>
  </w:num>
  <w:num w:numId="2" w16cid:durableId="931552848">
    <w:abstractNumId w:val="0"/>
  </w:num>
  <w:num w:numId="3" w16cid:durableId="142182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DE"/>
    <w:rsid w:val="00005295"/>
    <w:rsid w:val="000241F6"/>
    <w:rsid w:val="0004273F"/>
    <w:rsid w:val="000561CC"/>
    <w:rsid w:val="00090126"/>
    <w:rsid w:val="002600EB"/>
    <w:rsid w:val="002B63F1"/>
    <w:rsid w:val="002C51A5"/>
    <w:rsid w:val="00384038"/>
    <w:rsid w:val="003F0B0A"/>
    <w:rsid w:val="00465C05"/>
    <w:rsid w:val="004B3F81"/>
    <w:rsid w:val="004D1480"/>
    <w:rsid w:val="004E099C"/>
    <w:rsid w:val="005016B4"/>
    <w:rsid w:val="00554917"/>
    <w:rsid w:val="005C2674"/>
    <w:rsid w:val="005C55FA"/>
    <w:rsid w:val="005C6CDE"/>
    <w:rsid w:val="005D580B"/>
    <w:rsid w:val="006765D0"/>
    <w:rsid w:val="006A39B5"/>
    <w:rsid w:val="006B1017"/>
    <w:rsid w:val="006C05CF"/>
    <w:rsid w:val="006E507E"/>
    <w:rsid w:val="0070276F"/>
    <w:rsid w:val="00754138"/>
    <w:rsid w:val="007C1D70"/>
    <w:rsid w:val="00856B4F"/>
    <w:rsid w:val="008E4A7F"/>
    <w:rsid w:val="008F7337"/>
    <w:rsid w:val="00915137"/>
    <w:rsid w:val="009665EF"/>
    <w:rsid w:val="00973CE1"/>
    <w:rsid w:val="00987BE3"/>
    <w:rsid w:val="00991D20"/>
    <w:rsid w:val="00AD7EF8"/>
    <w:rsid w:val="00B21D90"/>
    <w:rsid w:val="00BA1388"/>
    <w:rsid w:val="00BD3F3F"/>
    <w:rsid w:val="00C7364F"/>
    <w:rsid w:val="00CB473C"/>
    <w:rsid w:val="00CB6ACC"/>
    <w:rsid w:val="00D3228C"/>
    <w:rsid w:val="00D36A26"/>
    <w:rsid w:val="00DE3DBE"/>
    <w:rsid w:val="00DF56A2"/>
    <w:rsid w:val="00E42872"/>
    <w:rsid w:val="00F0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0345B7"/>
  <w15:chartTrackingRefBased/>
  <w15:docId w15:val="{E421C328-F6C9-4127-8B8F-06654C85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76F"/>
    <w:pPr>
      <w:spacing w:line="360" w:lineRule="auto"/>
    </w:pPr>
    <w:rPr>
      <w:rFonts w:ascii="Century Gothic" w:hAnsi="Century Gothic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61CC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0561CC"/>
    <w:pPr>
      <w:numPr>
        <w:ilvl w:val="1"/>
        <w:numId w:val="1"/>
      </w:numPr>
      <w:ind w:left="431" w:hanging="431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BA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  <w:style w:type="character" w:customStyle="1" w:styleId="normaltextrun">
    <w:name w:val="normaltextrun"/>
    <w:basedOn w:val="Policepardfaut"/>
    <w:rsid w:val="00BA1388"/>
  </w:style>
  <w:style w:type="character" w:customStyle="1" w:styleId="eop">
    <w:name w:val="eop"/>
    <w:basedOn w:val="Policepardfaut"/>
    <w:rsid w:val="00BA1388"/>
  </w:style>
  <w:style w:type="paragraph" w:styleId="Titre">
    <w:name w:val="Title"/>
    <w:basedOn w:val="Normal"/>
    <w:next w:val="Normal"/>
    <w:link w:val="TitreCar"/>
    <w:uiPriority w:val="10"/>
    <w:qFormat/>
    <w:rsid w:val="0070276F"/>
    <w:pPr>
      <w:spacing w:after="0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276F"/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table" w:customStyle="1" w:styleId="TableETML">
    <w:name w:val="Table ETML"/>
    <w:basedOn w:val="TableauNormal"/>
    <w:uiPriority w:val="99"/>
    <w:rsid w:val="007C1D70"/>
    <w:pPr>
      <w:spacing w:before="120" w:after="120" w:line="360" w:lineRule="auto"/>
      <w:ind w:left="170"/>
    </w:pPr>
    <w:rPr>
      <w:rFonts w:ascii="Arial" w:hAnsi="Arial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4C6E7" w:themeFill="accent1" w:themeFillTint="66"/>
    </w:tcPr>
    <w:tblStylePr w:type="firstRow">
      <w:rPr>
        <w:b/>
        <w:sz w:val="28"/>
      </w:rPr>
      <w:tblPr/>
      <w:tcPr>
        <w:shd w:val="clear" w:color="auto" w:fill="2E74B5" w:themeFill="accent5" w:themeFillShade="BF"/>
      </w:tcPr>
    </w:tblStylePr>
    <w:tblStylePr w:type="band1Horz">
      <w:pPr>
        <w:wordWrap/>
        <w:spacing w:beforeLines="0" w:before="120" w:beforeAutospacing="0" w:afterLines="0" w:after="120" w:afterAutospacing="0" w:line="360" w:lineRule="auto"/>
        <w:ind w:leftChars="0" w:left="170"/>
        <w:jc w:val="left"/>
      </w:pPr>
      <w:tblPr/>
      <w:tcPr>
        <w:shd w:val="clear" w:color="auto" w:fill="AFEAFF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Grilledutableau">
    <w:name w:val="Table Grid"/>
    <w:basedOn w:val="TableauNormal"/>
    <w:uiPriority w:val="39"/>
    <w:rsid w:val="007C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C1D70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561CC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paragraph" w:styleId="En-tte">
    <w:name w:val="header"/>
    <w:basedOn w:val="Normal"/>
    <w:link w:val="En-tteCar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E3DBE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DBE"/>
    <w:rPr>
      <w:rFonts w:ascii="Arial" w:hAnsi="Arial"/>
      <w:sz w:val="24"/>
    </w:rPr>
  </w:style>
  <w:style w:type="character" w:styleId="Textedelespacerserv">
    <w:name w:val="Placeholder Text"/>
    <w:basedOn w:val="Policepardfaut"/>
    <w:uiPriority w:val="99"/>
    <w:semiHidden/>
    <w:rsid w:val="00DE3DBE"/>
    <w:rPr>
      <w:color w:val="808080"/>
    </w:rPr>
  </w:style>
  <w:style w:type="character" w:styleId="Numrodepage">
    <w:name w:val="page number"/>
    <w:basedOn w:val="Policepardfaut"/>
    <w:semiHidden/>
    <w:rsid w:val="0004273F"/>
  </w:style>
  <w:style w:type="paragraph" w:customStyle="1" w:styleId="-Pieddepage">
    <w:name w:val="-Pied de page"/>
    <w:basedOn w:val="Normal"/>
    <w:rsid w:val="0070276F"/>
    <w:pPr>
      <w:spacing w:after="0" w:line="240" w:lineRule="auto"/>
    </w:pPr>
    <w:rPr>
      <w:rFonts w:eastAsia="Times New Roman" w:cs="Times New Roman"/>
      <w:sz w:val="16"/>
      <w:szCs w:val="20"/>
      <w:lang w:val="fr-FR" w:eastAsia="fr-FR"/>
    </w:rPr>
  </w:style>
  <w:style w:type="paragraph" w:customStyle="1" w:styleId="answerslines">
    <w:name w:val="answers_lines"/>
    <w:basedOn w:val="Normal"/>
    <w:qFormat/>
    <w:rsid w:val="00E42872"/>
    <w:pPr>
      <w:tabs>
        <w:tab w:val="left" w:leader="dot" w:pos="9072"/>
      </w:tabs>
    </w:pPr>
  </w:style>
  <w:style w:type="paragraph" w:styleId="Paragraphedeliste">
    <w:name w:val="List Paragraph"/>
    <w:basedOn w:val="Normal"/>
    <w:uiPriority w:val="34"/>
    <w:qFormat/>
    <w:rsid w:val="00987BE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36A2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6A26"/>
    <w:rPr>
      <w:color w:val="605E5C"/>
      <w:shd w:val="clear" w:color="auto" w:fill="E1DFDD"/>
    </w:rPr>
  </w:style>
  <w:style w:type="character" w:customStyle="1" w:styleId="ng-star-inserted">
    <w:name w:val="ng-star-inserted"/>
    <w:basedOn w:val="Policepardfaut"/>
    <w:rsid w:val="00F0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9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wt.io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base64decode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53yvq\OneDrive%20-%20Education%20Vaud\templates\E-xxx-ALL-01-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4" ma:contentTypeDescription="Crée un document." ma:contentTypeScope="" ma:versionID="65a6d46b781cb9444ec2db2f74c2df82">
  <xsd:schema xmlns:xsd="http://www.w3.org/2001/XMLSchema" xmlns:xs="http://www.w3.org/2001/XMLSchema" xmlns:p="http://schemas.microsoft.com/office/2006/metadata/properties" xmlns:ns2="be0d3259-a7ce-4623-88ec-81594dfcbc1c" xmlns:ns3="99ffe1f3-7857-457f-add0-5bdef636f38d" targetNamespace="http://schemas.microsoft.com/office/2006/metadata/properties" ma:root="true" ma:fieldsID="4cf53862823fca6fd99750c7c9351cde" ns2:_="" ns3:_="">
    <xsd:import namespace="be0d3259-a7ce-4623-88ec-81594dfcbc1c"/>
    <xsd:import namespace="99ffe1f3-7857-457f-add0-5bdef636f3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0067f36-4718-4f29-8492-5a470e112056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E3D92D-F963-4672-9F0E-DA032D9034F2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B5AEE9CF-8FB9-42F5-9D3F-0E3E74CAA8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99F559-B580-42F5-B087-F1D1AFF7A98B}"/>
</file>

<file path=docProps/app.xml><?xml version="1.0" encoding="utf-8"?>
<Properties xmlns="http://schemas.openxmlformats.org/officeDocument/2006/extended-properties" xmlns:vt="http://schemas.openxmlformats.org/officeDocument/2006/docPropsVTypes">
  <Template>E-xxx-ALL-01-titre.dotx</Template>
  <TotalTime>57</TotalTime>
  <Pages>4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Schaffter</dc:creator>
  <cp:keywords/>
  <dc:description/>
  <cp:lastModifiedBy>Gaël Sonney</cp:lastModifiedBy>
  <cp:revision>34</cp:revision>
  <dcterms:created xsi:type="dcterms:W3CDTF">2024-03-26T12:40:00Z</dcterms:created>
  <dcterms:modified xsi:type="dcterms:W3CDTF">2024-04-16T12:18:00Z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