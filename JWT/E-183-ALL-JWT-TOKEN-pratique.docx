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7524E" w14:textId="54F43B3F" w:rsidR="00BA1388" w:rsidRPr="00BA1388" w:rsidRDefault="005C6CDE" w:rsidP="00BA1388">
      <w:pPr>
        <w:pStyle w:val="Title"/>
        <w:rPr>
          <w:rFonts w:eastAsia="Times New Roman"/>
          <w:color w:val="FF0000"/>
          <w:lang w:eastAsia="fr-CH"/>
        </w:rPr>
      </w:pPr>
      <w:r>
        <w:rPr>
          <w:rFonts w:eastAsia="Times New Roman"/>
          <w:color w:val="FF0000"/>
          <w:lang w:eastAsia="fr-CH"/>
        </w:rPr>
        <w:t>Jeton JWT</w:t>
      </w:r>
      <w:r w:rsidR="00BE4111">
        <w:rPr>
          <w:rFonts w:eastAsia="Times New Roman"/>
          <w:color w:val="FF0000"/>
          <w:lang w:eastAsia="fr-CH"/>
        </w:rPr>
        <w:t xml:space="preserve"> (pratique)</w:t>
      </w:r>
    </w:p>
    <w:p w14:paraId="17BD3A41" w14:textId="77777777" w:rsidR="00BA1388" w:rsidRPr="00BA1388" w:rsidRDefault="00BA1388" w:rsidP="00BA1388">
      <w:pPr>
        <w:rPr>
          <w:lang w:eastAsia="fr-CH"/>
        </w:rPr>
      </w:pPr>
    </w:p>
    <w:tbl>
      <w:tblPr>
        <w:tblStyle w:val="TableETML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C1D70" w:rsidRPr="00BA1388" w14:paraId="3E95A253" w14:textId="77777777" w:rsidTr="007C1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 w14:paraId="517080C4" w14:textId="77777777" w:rsidR="007C1D70" w:rsidRPr="007C1D70" w:rsidRDefault="007C1D70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Elément</w:t>
            </w:r>
          </w:p>
        </w:tc>
        <w:tc>
          <w:tcPr>
            <w:tcW w:w="5902" w:type="dxa"/>
          </w:tcPr>
          <w:p w14:paraId="6408BF09" w14:textId="77777777" w:rsidR="007C1D70" w:rsidRPr="00BA1388" w:rsidRDefault="007C1D70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Description</w:t>
            </w:r>
          </w:p>
        </w:tc>
      </w:tr>
      <w:tr w:rsidR="007C1D70" w:rsidRPr="00BA1388" w14:paraId="0F0A1B34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0D810CC4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Compétences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2AD3810A" w14:textId="4BA6D900" w:rsidR="00BA1388" w:rsidRPr="00F0760D" w:rsidRDefault="00F0760D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F0760D">
              <w:rPr>
                <w:rStyle w:val="ng-star-inserted"/>
              </w:rPr>
              <w:t>Pouvoir mettre en œuvre des mécanismes d’authentification et d’autorisation.</w:t>
            </w:r>
          </w:p>
        </w:tc>
      </w:tr>
      <w:tr w:rsidR="007C1D70" w:rsidRPr="00BA1388" w14:paraId="7D27CA27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11C240B5" w14:textId="77777777" w:rsidR="00BA1388" w:rsidRPr="00237115" w:rsidRDefault="00BA1388" w:rsidP="00BA1388">
            <w:pPr>
              <w:rPr>
                <w:b/>
                <w:bCs/>
                <w:szCs w:val="24"/>
                <w:lang w:eastAsia="fr-CH"/>
              </w:rPr>
            </w:pPr>
            <w:r w:rsidRPr="00237115">
              <w:rPr>
                <w:b/>
                <w:bCs/>
                <w:lang w:val="fr-FR" w:eastAsia="fr-CH"/>
              </w:rPr>
              <w:t>Objectifs</w:t>
            </w:r>
            <w:r w:rsidRPr="00237115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2FB6ABCF" w14:textId="77777777" w:rsidR="00987BE3" w:rsidRPr="00237115" w:rsidRDefault="0004273F" w:rsidP="00BA1388">
            <w:pPr>
              <w:rPr>
                <w:lang w:val="fr-FR" w:eastAsia="fr-CH"/>
              </w:rPr>
            </w:pPr>
            <w:r w:rsidRPr="00237115">
              <w:rPr>
                <w:lang w:val="fr-FR" w:eastAsia="fr-CH"/>
              </w:rPr>
              <w:t>A la fin de cette séquence, les apprentis seront capable</w:t>
            </w:r>
            <w:r w:rsidR="009665EF" w:rsidRPr="00237115">
              <w:rPr>
                <w:lang w:val="fr-FR" w:eastAsia="fr-CH"/>
              </w:rPr>
              <w:t>s</w:t>
            </w:r>
            <w:r w:rsidRPr="00237115">
              <w:rPr>
                <w:lang w:val="fr-FR" w:eastAsia="fr-CH"/>
              </w:rPr>
              <w:t xml:space="preserve"> </w:t>
            </w:r>
          </w:p>
          <w:p w14:paraId="74475F16" w14:textId="52E17E40" w:rsidR="00987BE3" w:rsidRPr="00237115" w:rsidRDefault="00F41188" w:rsidP="002F566E">
            <w:pPr>
              <w:pStyle w:val="ListParagraph"/>
              <w:numPr>
                <w:ilvl w:val="0"/>
                <w:numId w:val="3"/>
              </w:numPr>
              <w:rPr>
                <w:szCs w:val="24"/>
                <w:lang w:val="fr-FR" w:eastAsia="fr-CH"/>
              </w:rPr>
            </w:pPr>
            <w:r w:rsidRPr="00237115">
              <w:rPr>
                <w:szCs w:val="24"/>
                <w:lang w:val="fr-FR" w:eastAsia="fr-CH"/>
              </w:rPr>
              <w:t xml:space="preserve">De créer une session à l’aide d’un </w:t>
            </w:r>
            <w:proofErr w:type="spellStart"/>
            <w:r w:rsidR="00237115" w:rsidRPr="00237115">
              <w:rPr>
                <w:szCs w:val="24"/>
                <w:lang w:val="fr-FR" w:eastAsia="fr-CH"/>
              </w:rPr>
              <w:t>token</w:t>
            </w:r>
            <w:proofErr w:type="spellEnd"/>
            <w:r w:rsidR="00237115" w:rsidRPr="00237115">
              <w:rPr>
                <w:szCs w:val="24"/>
                <w:lang w:val="fr-FR" w:eastAsia="fr-CH"/>
              </w:rPr>
              <w:t xml:space="preserve"> JWT (symétrique et asymétrique)</w:t>
            </w:r>
          </w:p>
          <w:p w14:paraId="643916AD" w14:textId="2FB551C4" w:rsidR="00237115" w:rsidRPr="00237115" w:rsidRDefault="00237115" w:rsidP="00237115">
            <w:pPr>
              <w:pStyle w:val="ListParagraph"/>
              <w:ind w:left="530"/>
              <w:rPr>
                <w:szCs w:val="24"/>
                <w:lang w:val="fr-FR" w:eastAsia="fr-CH"/>
              </w:rPr>
            </w:pPr>
          </w:p>
        </w:tc>
      </w:tr>
      <w:tr w:rsidR="007C1D70" w:rsidRPr="00BA1388" w14:paraId="277351C9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7A833C2A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Durée estimée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17A81D28" w14:textId="0740A764" w:rsidR="00BA1388" w:rsidRPr="00BA1388" w:rsidRDefault="00192682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>
              <w:rPr>
                <w:lang w:val="fr-FR" w:eastAsia="fr-CH"/>
              </w:rPr>
              <w:t>45</w:t>
            </w:r>
            <w:r w:rsidR="00BA1388" w:rsidRPr="00BA1388">
              <w:rPr>
                <w:lang w:val="fr-FR" w:eastAsia="fr-CH"/>
              </w:rPr>
              <w:t xml:space="preserve"> min</w:t>
            </w:r>
            <w:r w:rsidR="00BA1388" w:rsidRPr="00BA1388">
              <w:rPr>
                <w:lang w:eastAsia="fr-CH"/>
              </w:rPr>
              <w:t> </w:t>
            </w:r>
          </w:p>
        </w:tc>
      </w:tr>
      <w:tr w:rsidR="007C1D70" w:rsidRPr="00BA1388" w14:paraId="46CC3048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0E156616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Répertoire de travail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65FA1A34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</w:p>
        </w:tc>
      </w:tr>
      <w:tr w:rsidR="007C1D70" w:rsidRPr="00BA1388" w14:paraId="0EB39A66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22650982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Fichiers sources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192A816B" w14:textId="2864DA8D" w:rsidR="00BA1388" w:rsidRPr="00BA1388" w:rsidRDefault="00A121E9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A121E9">
              <w:rPr>
                <w:szCs w:val="24"/>
                <w:lang w:val="fr-FR" w:eastAsia="fr-CH"/>
              </w:rPr>
              <w:t>N</w:t>
            </w:r>
            <w:r w:rsidRPr="00A121E9">
              <w:rPr>
                <w:szCs w:val="24"/>
                <w:lang w:val="fr-FR" w:eastAsia="fr-CH"/>
              </w:rPr>
              <w:t>odejstoken</w:t>
            </w:r>
            <w:r w:rsidRPr="00A121E9">
              <w:rPr>
                <w:szCs w:val="24"/>
                <w:lang w:val="fr-FR" w:eastAsia="fr-CH"/>
              </w:rPr>
              <w:t>.zip</w:t>
            </w:r>
          </w:p>
        </w:tc>
      </w:tr>
      <w:tr w:rsidR="007C1D70" w:rsidRPr="00BA1388" w14:paraId="2E04252E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1B36FB32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A produire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274F7339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val="fr-FR" w:eastAsia="fr-CH"/>
              </w:rPr>
              <w:t>Répondre aux questions directement dans ce document</w:t>
            </w:r>
            <w:r w:rsidRPr="00BA1388">
              <w:rPr>
                <w:lang w:eastAsia="fr-CH"/>
              </w:rPr>
              <w:t> </w:t>
            </w:r>
          </w:p>
        </w:tc>
      </w:tr>
      <w:tr w:rsidR="007C1D70" w:rsidRPr="00BA1388" w14:paraId="5A54D419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70131685" w14:textId="77777777" w:rsidR="00BA1388" w:rsidRPr="00DE3DBE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lang w:eastAsia="fr-CH"/>
              </w:rPr>
              <w:t> </w:t>
            </w:r>
            <w:r w:rsidR="00DE3DBE">
              <w:rPr>
                <w:b/>
                <w:bCs/>
                <w:lang w:eastAsia="fr-CH"/>
              </w:rPr>
              <w:t>Moyens d’aide</w:t>
            </w:r>
          </w:p>
        </w:tc>
        <w:tc>
          <w:tcPr>
            <w:tcW w:w="5902" w:type="dxa"/>
            <w:hideMark/>
          </w:tcPr>
          <w:p w14:paraId="2753F117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eastAsia="fr-CH"/>
              </w:rPr>
              <w:t> </w:t>
            </w:r>
          </w:p>
        </w:tc>
      </w:tr>
      <w:tr w:rsidR="0004273F" w:rsidRPr="00BA1388" w14:paraId="5F753BC9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</w:tcPr>
          <w:p w14:paraId="0359ADA2" w14:textId="77777777" w:rsidR="0004273F" w:rsidRPr="00BA1388" w:rsidRDefault="0004273F" w:rsidP="00BA1388">
            <w:pPr>
              <w:rPr>
                <w:lang w:eastAsia="fr-CH"/>
              </w:rPr>
            </w:pPr>
            <w:r w:rsidRPr="00BA1388">
              <w:rPr>
                <w:lang w:eastAsia="fr-CH"/>
              </w:rPr>
              <w:t> </w:t>
            </w:r>
            <w:r>
              <w:rPr>
                <w:b/>
                <w:bCs/>
                <w:lang w:eastAsia="fr-CH"/>
              </w:rPr>
              <w:t>Changelog</w:t>
            </w:r>
          </w:p>
        </w:tc>
        <w:tc>
          <w:tcPr>
            <w:tcW w:w="5902" w:type="dxa"/>
          </w:tcPr>
          <w:p w14:paraId="2266DE92" w14:textId="77777777" w:rsidR="0004273F" w:rsidRPr="00BA1388" w:rsidRDefault="0004273F" w:rsidP="00BA1388">
            <w:pPr>
              <w:rPr>
                <w:lang w:eastAsia="fr-CH"/>
              </w:rPr>
            </w:pPr>
            <w:r>
              <w:rPr>
                <w:lang w:eastAsia="fr-CH"/>
              </w:rPr>
              <w:t>Auteur original et version</w:t>
            </w:r>
          </w:p>
        </w:tc>
      </w:tr>
    </w:tbl>
    <w:p w14:paraId="2F83896E" w14:textId="77777777" w:rsidR="00BA1388" w:rsidRPr="00BA1388" w:rsidRDefault="00BA1388" w:rsidP="00BA138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fr-CH"/>
        </w:rPr>
      </w:pPr>
      <w:r w:rsidRPr="00BA1388">
        <w:rPr>
          <w:rFonts w:eastAsia="Times New Roman" w:cs="Times New Roman"/>
          <w:lang w:eastAsia="fr-CH"/>
        </w:rPr>
        <w:t> </w:t>
      </w:r>
    </w:p>
    <w:p w14:paraId="643BFAA7" w14:textId="77777777" w:rsidR="007C1D70" w:rsidRDefault="007C1D70">
      <w:pPr>
        <w:spacing w:line="259" w:lineRule="auto"/>
      </w:pPr>
      <w:r>
        <w:br w:type="page"/>
      </w:r>
    </w:p>
    <w:p w14:paraId="6C5E829D" w14:textId="4DF82C09" w:rsidR="00DE3DBE" w:rsidRDefault="00C82C95" w:rsidP="00DE3DBE">
      <w:pPr>
        <w:pStyle w:val="Heading1"/>
      </w:pPr>
      <w:r>
        <w:lastRenderedPageBreak/>
        <w:t>Mise en place de l’environnement</w:t>
      </w:r>
    </w:p>
    <w:p w14:paraId="799A413F" w14:textId="79FBFE50" w:rsidR="00C82C95" w:rsidRPr="00C82C95" w:rsidRDefault="00F840B3" w:rsidP="00C82C95">
      <w:r>
        <w:t>Suivez les étapes</w:t>
      </w:r>
      <w:r w:rsidR="00932AB2">
        <w:t xml:space="preserve"> </w:t>
      </w:r>
      <w:r>
        <w:t>:</w:t>
      </w:r>
    </w:p>
    <w:p w14:paraId="2758B1BE" w14:textId="4A812EB7" w:rsidR="00951C61" w:rsidRDefault="00951C61" w:rsidP="00C82C95">
      <w:pPr>
        <w:pStyle w:val="ListParagraph"/>
        <w:numPr>
          <w:ilvl w:val="0"/>
          <w:numId w:val="4"/>
        </w:numPr>
      </w:pPr>
      <w:r>
        <w:t xml:space="preserve">(Si ce n’est pas déjà fait) Faites un backup de votre application </w:t>
      </w:r>
      <w:proofErr w:type="spellStart"/>
      <w:r>
        <w:t>nodejstoken</w:t>
      </w:r>
      <w:proofErr w:type="spellEnd"/>
    </w:p>
    <w:p w14:paraId="070A5308" w14:textId="7D224908" w:rsidR="00C82C95" w:rsidRDefault="00C82C95" w:rsidP="00C82C95">
      <w:pPr>
        <w:pStyle w:val="ListParagraph"/>
        <w:numPr>
          <w:ilvl w:val="0"/>
          <w:numId w:val="4"/>
        </w:numPr>
      </w:pPr>
      <w:r>
        <w:t xml:space="preserve">Eteignez et supprimer les containers </w:t>
      </w:r>
      <w:proofErr w:type="spellStart"/>
      <w:r>
        <w:t>nodejstoken</w:t>
      </w:r>
      <w:proofErr w:type="spellEnd"/>
    </w:p>
    <w:p w14:paraId="4DE8C4F1" w14:textId="139F7BB7" w:rsidR="00C82C95" w:rsidRPr="00320658" w:rsidRDefault="00C82C95" w:rsidP="00C82C95">
      <w:pPr>
        <w:pStyle w:val="ListParagraph"/>
        <w:numPr>
          <w:ilvl w:val="0"/>
          <w:numId w:val="4"/>
        </w:numPr>
      </w:pPr>
      <w:r>
        <w:t>Purgez les images actuelles de Docker à l’aide de</w:t>
      </w:r>
      <w:r w:rsidR="00951C61">
        <w:t xml:space="preserve"> </w:t>
      </w:r>
      <w:r w:rsidR="00951C61">
        <w:rPr>
          <w:b/>
          <w:bCs/>
        </w:rPr>
        <w:t>docker system prune -a</w:t>
      </w:r>
    </w:p>
    <w:p w14:paraId="323E8299" w14:textId="05E8FF8A" w:rsidR="00320658" w:rsidRDefault="00320658" w:rsidP="00C82C95">
      <w:pPr>
        <w:pStyle w:val="ListParagraph"/>
        <w:numPr>
          <w:ilvl w:val="0"/>
          <w:numId w:val="4"/>
        </w:numPr>
      </w:pPr>
      <w:r>
        <w:rPr>
          <w:b/>
          <w:bCs/>
        </w:rPr>
        <w:t>Extraire nodejstoken.zip dans C:\docker\nodejstoken</w:t>
      </w:r>
    </w:p>
    <w:p w14:paraId="56B5653B" w14:textId="045E42E0" w:rsidR="00C82C95" w:rsidRDefault="00F840B3" w:rsidP="00C82C95">
      <w:pPr>
        <w:pStyle w:val="ListParagraph"/>
        <w:numPr>
          <w:ilvl w:val="0"/>
          <w:numId w:val="4"/>
        </w:numPr>
      </w:pPr>
      <w:r>
        <w:t>Montez votre stack à l’aide de la commande docker compose up -d</w:t>
      </w:r>
    </w:p>
    <w:p w14:paraId="5F972D11" w14:textId="77777777" w:rsidR="00C82C95" w:rsidRPr="00C82C95" w:rsidRDefault="00C82C95" w:rsidP="00C82C95"/>
    <w:p w14:paraId="43A5C303" w14:textId="77777777" w:rsidR="00C82C95" w:rsidRDefault="00C82C95" w:rsidP="00C82C95">
      <w:pPr>
        <w:pStyle w:val="Heading1"/>
      </w:pPr>
      <w:r>
        <w:t>Signature de jeton avec un chiffrement symétrique</w:t>
      </w:r>
    </w:p>
    <w:p w14:paraId="368912DF" w14:textId="77777777" w:rsidR="00C82C95" w:rsidRPr="00C82C95" w:rsidRDefault="00C82C95" w:rsidP="00C82C95"/>
    <w:p w14:paraId="33A56C7F" w14:textId="32ABC856" w:rsidR="006A39B5" w:rsidRDefault="00B86BA8" w:rsidP="006A39B5">
      <w:r>
        <w:t>Modifier le code fourni de telle sorte à inclure la signature d’un jeton JWT</w:t>
      </w:r>
      <w:r w:rsidR="00120AC8">
        <w:t xml:space="preserve"> selon les contraintes suivantes :</w:t>
      </w:r>
    </w:p>
    <w:p w14:paraId="261AEB05" w14:textId="4DA49E2E" w:rsidR="00120AC8" w:rsidRDefault="00120AC8" w:rsidP="00120AC8">
      <w:pPr>
        <w:pStyle w:val="Heading2"/>
      </w:pPr>
      <w:r>
        <w:t>Jeton JWT + HS256 + expiration dans 1h</w:t>
      </w:r>
    </w:p>
    <w:p w14:paraId="6132A637" w14:textId="1035A873" w:rsidR="00120AC8" w:rsidRPr="00120AC8" w:rsidRDefault="00120AC8" w:rsidP="00120AC8">
      <w:r>
        <w:t>Notez ci-dessous l’extrait de code correspondant</w:t>
      </w:r>
    </w:p>
    <w:p w14:paraId="053F231C" w14:textId="77777777" w:rsidR="00120AC8" w:rsidRDefault="00120AC8" w:rsidP="00120AC8">
      <w:pPr>
        <w:pStyle w:val="answerslines"/>
      </w:pPr>
      <w:r>
        <w:tab/>
      </w:r>
    </w:p>
    <w:p w14:paraId="6232AE07" w14:textId="77777777" w:rsidR="00120AC8" w:rsidRDefault="00120AC8" w:rsidP="00120AC8">
      <w:pPr>
        <w:pStyle w:val="answerslines"/>
      </w:pPr>
      <w:r>
        <w:tab/>
      </w:r>
    </w:p>
    <w:p w14:paraId="4D4B3FF9" w14:textId="77777777" w:rsidR="00120AC8" w:rsidRDefault="00120AC8" w:rsidP="00120AC8">
      <w:pPr>
        <w:pStyle w:val="answerslines"/>
      </w:pPr>
      <w:r>
        <w:tab/>
      </w:r>
    </w:p>
    <w:p w14:paraId="6AFD0786" w14:textId="77777777" w:rsidR="000860AB" w:rsidRDefault="000860AB" w:rsidP="00120AC8">
      <w:pPr>
        <w:pStyle w:val="answerslines"/>
      </w:pPr>
    </w:p>
    <w:p w14:paraId="651AA8C7" w14:textId="2204EDE7" w:rsidR="000860AB" w:rsidRDefault="000860AB" w:rsidP="00120AC8">
      <w:pPr>
        <w:pStyle w:val="answerslines"/>
      </w:pPr>
      <w:r>
        <w:t xml:space="preserve">Prouvez par un </w:t>
      </w:r>
      <w:proofErr w:type="spellStart"/>
      <w:r>
        <w:t>screenshot</w:t>
      </w:r>
      <w:proofErr w:type="spellEnd"/>
      <w:r>
        <w:t xml:space="preserve"> que le jeton obtenu correspond bien</w:t>
      </w:r>
      <w:r w:rsidR="009A0A07">
        <w:t xml:space="preserve"> </w:t>
      </w:r>
      <w:r w:rsidR="009A0A07">
        <w:t>à cette définition</w:t>
      </w:r>
      <w:r>
        <w:t xml:space="preserve"> (indice vous aurez besoin d’un site de validation de </w:t>
      </w:r>
      <w:proofErr w:type="spellStart"/>
      <w:r>
        <w:t>token</w:t>
      </w:r>
      <w:proofErr w:type="spellEnd"/>
      <w:r>
        <w:t>)</w:t>
      </w:r>
      <w:r w:rsidR="007F6A17">
        <w:t>.</w:t>
      </w:r>
      <w:r w:rsidR="00BE3641">
        <w:t xml:space="preserve"> </w:t>
      </w:r>
    </w:p>
    <w:p w14:paraId="31DB004E" w14:textId="2F1A5D4D" w:rsidR="00B07C55" w:rsidRDefault="00B07C55">
      <w:pPr>
        <w:spacing w:line="259" w:lineRule="auto"/>
      </w:pPr>
      <w:r>
        <w:br w:type="page"/>
      </w:r>
    </w:p>
    <w:p w14:paraId="6BEB2C54" w14:textId="6B606F6B" w:rsidR="00BE3641" w:rsidRDefault="00BE3641" w:rsidP="00120AC8">
      <w:pPr>
        <w:pStyle w:val="answerslines"/>
      </w:pPr>
      <w:r>
        <w:lastRenderedPageBreak/>
        <w:t xml:space="preserve">Quels sont les champs du </w:t>
      </w:r>
      <w:proofErr w:type="spellStart"/>
      <w:r>
        <w:t>token</w:t>
      </w:r>
      <w:proofErr w:type="spellEnd"/>
      <w:r>
        <w:t xml:space="preserve"> </w:t>
      </w:r>
      <w:r w:rsidR="0074779A">
        <w:t>qui</w:t>
      </w:r>
      <w:r w:rsidR="00B07C55">
        <w:t xml:space="preserve"> sont relatifs au timestamp ? Quel est leur format ?</w:t>
      </w:r>
      <w:r w:rsidR="0074779A">
        <w:t xml:space="preserve"> </w:t>
      </w:r>
    </w:p>
    <w:p w14:paraId="142E14B2" w14:textId="77777777" w:rsidR="00B07C55" w:rsidRDefault="00B07C55" w:rsidP="00B07C55">
      <w:pPr>
        <w:pStyle w:val="answerslines"/>
      </w:pPr>
      <w:r>
        <w:tab/>
      </w:r>
    </w:p>
    <w:p w14:paraId="46DCC017" w14:textId="77777777" w:rsidR="00B07C55" w:rsidRDefault="00B07C55" w:rsidP="00B07C55">
      <w:pPr>
        <w:pStyle w:val="answerslines"/>
      </w:pPr>
      <w:r>
        <w:tab/>
      </w:r>
    </w:p>
    <w:p w14:paraId="1DC1FA84" w14:textId="77777777" w:rsidR="00B07C55" w:rsidRDefault="00B07C55" w:rsidP="00B07C55">
      <w:pPr>
        <w:pStyle w:val="answerslines"/>
      </w:pPr>
      <w:r>
        <w:tab/>
      </w:r>
    </w:p>
    <w:p w14:paraId="392D2696" w14:textId="77777777" w:rsidR="00B07C55" w:rsidRDefault="00B07C55" w:rsidP="00120AC8">
      <w:pPr>
        <w:pStyle w:val="answerslines"/>
      </w:pPr>
    </w:p>
    <w:p w14:paraId="1B04E642" w14:textId="6FFC5FA1" w:rsidR="009A0A07" w:rsidRDefault="009A0A07">
      <w:pPr>
        <w:spacing w:line="259" w:lineRule="auto"/>
      </w:pPr>
      <w:r>
        <w:br w:type="page"/>
      </w:r>
    </w:p>
    <w:p w14:paraId="0832DDE5" w14:textId="02558BAE" w:rsidR="000860AB" w:rsidRDefault="000860AB" w:rsidP="000860AB">
      <w:pPr>
        <w:pStyle w:val="Heading2"/>
      </w:pPr>
      <w:r>
        <w:lastRenderedPageBreak/>
        <w:t>Jeton JWT + HS</w:t>
      </w:r>
      <w:r>
        <w:t>512</w:t>
      </w:r>
      <w:r>
        <w:t xml:space="preserve"> + expiration dans 1h</w:t>
      </w:r>
    </w:p>
    <w:p w14:paraId="22774B59" w14:textId="721B2B5F" w:rsidR="000860AB" w:rsidRPr="00120AC8" w:rsidRDefault="000860AB" w:rsidP="000860AB">
      <w:r>
        <w:t>Notez ci-dessous l’extrait de code correspondant</w:t>
      </w:r>
      <w:r w:rsidR="00906DE0">
        <w:t xml:space="preserve"> à la génération de votre </w:t>
      </w:r>
      <w:proofErr w:type="spellStart"/>
      <w:r w:rsidR="00906DE0">
        <w:t>token</w:t>
      </w:r>
      <w:proofErr w:type="spellEnd"/>
      <w:r w:rsidR="00906DE0">
        <w:t> :</w:t>
      </w:r>
    </w:p>
    <w:p w14:paraId="55924ECD" w14:textId="77777777" w:rsidR="000860AB" w:rsidRDefault="000860AB" w:rsidP="000860AB">
      <w:pPr>
        <w:pStyle w:val="answerslines"/>
      </w:pPr>
      <w:r>
        <w:tab/>
      </w:r>
    </w:p>
    <w:p w14:paraId="68E5F486" w14:textId="77777777" w:rsidR="000860AB" w:rsidRDefault="000860AB" w:rsidP="000860AB">
      <w:pPr>
        <w:pStyle w:val="answerslines"/>
      </w:pPr>
      <w:r>
        <w:tab/>
      </w:r>
    </w:p>
    <w:p w14:paraId="58E2A1A7" w14:textId="1BD4879F" w:rsidR="009362B9" w:rsidRDefault="000860AB" w:rsidP="000860AB">
      <w:pPr>
        <w:pStyle w:val="answerslines"/>
      </w:pPr>
      <w:r>
        <w:tab/>
      </w:r>
    </w:p>
    <w:p w14:paraId="10115F31" w14:textId="6F7BC7F3" w:rsidR="005935E8" w:rsidRDefault="005D28A3" w:rsidP="005935E8">
      <w:pPr>
        <w:pStyle w:val="Heading1"/>
      </w:pPr>
      <w:r>
        <w:t>Protéger la route /user</w:t>
      </w:r>
    </w:p>
    <w:p w14:paraId="62052F19" w14:textId="1413FB58" w:rsidR="009A0A07" w:rsidRDefault="005D28A3" w:rsidP="009A0A07">
      <w:r>
        <w:t xml:space="preserve">Modifiez le contenu du fichier </w:t>
      </w:r>
      <w:proofErr w:type="spellStart"/>
      <w:r>
        <w:t>UserController.mjs</w:t>
      </w:r>
      <w:proofErr w:type="spellEnd"/>
      <w:r>
        <w:t xml:space="preserve"> de telle sorte à ce que </w:t>
      </w:r>
      <w:r w:rsidR="00490B59">
        <w:t>l’utilisateur spécifié dans le jeton soit retourné (</w:t>
      </w:r>
      <w:proofErr w:type="spellStart"/>
      <w:r w:rsidR="00490B59">
        <w:t>success</w:t>
      </w:r>
      <w:proofErr w:type="spellEnd"/>
      <w:r w:rsidR="00490B59">
        <w:t xml:space="preserve"> http : 200 + body contenant le nom d’utilisateur du </w:t>
      </w:r>
      <w:proofErr w:type="spellStart"/>
      <w:r w:rsidR="00490B59">
        <w:t>token</w:t>
      </w:r>
      <w:proofErr w:type="spellEnd"/>
      <w:r w:rsidR="00490B59">
        <w:t>).</w:t>
      </w:r>
    </w:p>
    <w:p w14:paraId="6FCA0020" w14:textId="77777777" w:rsidR="00EB0107" w:rsidRDefault="00EB0107" w:rsidP="009A0A07">
      <w:r>
        <w:t xml:space="preserve">Si le </w:t>
      </w:r>
      <w:proofErr w:type="spellStart"/>
      <w:r>
        <w:t>token</w:t>
      </w:r>
      <w:proofErr w:type="spellEnd"/>
      <w:r>
        <w:t xml:space="preserve"> n’est pas fourni, vous retournerez une erreur 40x (à vous de choisir la bonne).</w:t>
      </w:r>
    </w:p>
    <w:p w14:paraId="2D44B33A" w14:textId="13D54238" w:rsidR="00B05521" w:rsidRDefault="00EB0107" w:rsidP="009A0A07">
      <w:r>
        <w:t xml:space="preserve">Si le </w:t>
      </w:r>
      <w:proofErr w:type="spellStart"/>
      <w:r>
        <w:t>token</w:t>
      </w:r>
      <w:proofErr w:type="spellEnd"/>
      <w:r>
        <w:t xml:space="preserve"> est fourni, vous le testerez et e</w:t>
      </w:r>
      <w:r w:rsidR="00B05521">
        <w:t xml:space="preserve">n cas d’erreur d’authentification, </w:t>
      </w:r>
      <w:r w:rsidR="009E7F78">
        <w:t>retournez une erreur 40x (à vous de choisir la bonne).</w:t>
      </w:r>
      <w:r w:rsidR="00974E1C">
        <w:t xml:space="preserve"> (indice : vous utiliserez un </w:t>
      </w:r>
      <w:proofErr w:type="spellStart"/>
      <w:r w:rsidR="00974E1C">
        <w:t>try</w:t>
      </w:r>
      <w:proofErr w:type="spellEnd"/>
      <w:r w:rsidR="00974E1C">
        <w:t>…catch)</w:t>
      </w:r>
    </w:p>
    <w:p w14:paraId="7575E7A1" w14:textId="77777777" w:rsidR="009E7F78" w:rsidRDefault="009E7F78" w:rsidP="009A0A07"/>
    <w:p w14:paraId="146DE5EC" w14:textId="77777777" w:rsidR="009E7F78" w:rsidRPr="009A0A07" w:rsidRDefault="009E7F78" w:rsidP="009A0A07"/>
    <w:p w14:paraId="0E69E8B7" w14:textId="77777777" w:rsidR="005935E8" w:rsidRDefault="005935E8">
      <w:pPr>
        <w:spacing w:line="259" w:lineRule="auto"/>
      </w:pPr>
    </w:p>
    <w:p w14:paraId="43639F0D" w14:textId="039536F4" w:rsidR="009362B9" w:rsidRDefault="009362B9">
      <w:pPr>
        <w:spacing w:line="259" w:lineRule="auto"/>
      </w:pPr>
      <w:r>
        <w:br w:type="page"/>
      </w:r>
    </w:p>
    <w:p w14:paraId="01DA3F2A" w14:textId="331F0CB2" w:rsidR="009362B9" w:rsidRDefault="009362B9" w:rsidP="009362B9">
      <w:pPr>
        <w:pStyle w:val="Heading2"/>
      </w:pPr>
      <w:r>
        <w:lastRenderedPageBreak/>
        <w:t>Protection de la clé secrète</w:t>
      </w:r>
    </w:p>
    <w:p w14:paraId="58CB8366" w14:textId="133AA336" w:rsidR="009362B9" w:rsidRDefault="009362B9" w:rsidP="009362B9">
      <w:pPr>
        <w:pStyle w:val="answerslines"/>
      </w:pPr>
      <w:r>
        <w:t xml:space="preserve">Attention, vous avez certainement </w:t>
      </w:r>
      <w:r w:rsidR="00993ABE">
        <w:t>écrit votre clé secrète directement dans le code. Faites en sorte que la clé secrète soit</w:t>
      </w:r>
      <w:r w:rsidR="00010D12">
        <w:t xml:space="preserve"> externe au code source de votre application.</w:t>
      </w:r>
    </w:p>
    <w:p w14:paraId="24F5B4F5" w14:textId="3BA86087" w:rsidR="00197BB3" w:rsidRDefault="00197BB3" w:rsidP="009362B9">
      <w:pPr>
        <w:pStyle w:val="answerslines"/>
      </w:pPr>
      <w:r>
        <w:t>Quand c’est terminé, montrez votre implémentation à votre enseignant.</w:t>
      </w:r>
    </w:p>
    <w:p w14:paraId="47CE8772" w14:textId="77777777" w:rsidR="00794349" w:rsidRDefault="00794349" w:rsidP="009362B9">
      <w:pPr>
        <w:pStyle w:val="answerslines"/>
      </w:pPr>
    </w:p>
    <w:p w14:paraId="0A5A4ACA" w14:textId="77777777" w:rsidR="00010D12" w:rsidRPr="00794349" w:rsidRDefault="00010D12" w:rsidP="009362B9">
      <w:pPr>
        <w:pStyle w:val="answerslines"/>
      </w:pPr>
    </w:p>
    <w:p w14:paraId="58820E37" w14:textId="54D1F6A0" w:rsidR="005935E8" w:rsidRPr="00794349" w:rsidRDefault="005935E8">
      <w:pPr>
        <w:spacing w:line="259" w:lineRule="auto"/>
      </w:pPr>
      <w:r w:rsidRPr="00794349">
        <w:br w:type="page"/>
      </w:r>
    </w:p>
    <w:p w14:paraId="504EBC72" w14:textId="594A5B91" w:rsidR="00120AC8" w:rsidRDefault="00120AC8" w:rsidP="00120AC8">
      <w:pPr>
        <w:pStyle w:val="Heading1"/>
      </w:pPr>
      <w:r>
        <w:lastRenderedPageBreak/>
        <w:t xml:space="preserve">Signature de jeton avec un chiffrement </w:t>
      </w:r>
      <w:r>
        <w:t>a</w:t>
      </w:r>
      <w:r>
        <w:t>symétrique</w:t>
      </w:r>
    </w:p>
    <w:p w14:paraId="4B28EC10" w14:textId="46C542EB" w:rsidR="00243C4B" w:rsidRDefault="00E35CB7" w:rsidP="00243C4B">
      <w:pPr>
        <w:pStyle w:val="Heading2"/>
      </w:pPr>
      <w:r>
        <w:t xml:space="preserve">Génération d’une paire de clé </w:t>
      </w:r>
      <w:r w:rsidR="00F12760">
        <w:t>(privée / publique)</w:t>
      </w:r>
    </w:p>
    <w:p w14:paraId="7F0FD863" w14:textId="3ABFF0D9" w:rsidR="003D2D40" w:rsidRDefault="003E77B5" w:rsidP="00243C4B">
      <w:pPr>
        <w:pStyle w:val="answerslines"/>
      </w:pPr>
      <w:r>
        <w:t>Avec</w:t>
      </w:r>
      <w:r w:rsidR="00B15CC5">
        <w:t xml:space="preserve"> </w:t>
      </w:r>
      <w:proofErr w:type="spellStart"/>
      <w:r w:rsidR="00B15CC5">
        <w:t>OpenSSL</w:t>
      </w:r>
      <w:proofErr w:type="spellEnd"/>
      <w:r w:rsidR="00C1555F">
        <w:t>, (</w:t>
      </w:r>
      <w:hyperlink r:id="rId10" w:history="1">
        <w:r w:rsidR="00C1555F" w:rsidRPr="00C77F10">
          <w:rPr>
            <w:rStyle w:val="Hyperlink"/>
          </w:rPr>
          <w:t>https://www.cryptool.org/en/cto/openssl</w:t>
        </w:r>
      </w:hyperlink>
      <w:r w:rsidR="00C1555F">
        <w:t>)</w:t>
      </w:r>
      <w:r>
        <w:t>, générez une paire de clé compatible RS256 et exportez ces clés vers votre ordinateur.</w:t>
      </w:r>
    </w:p>
    <w:p w14:paraId="316CD582" w14:textId="14EC6B50" w:rsidR="003D2D40" w:rsidRDefault="003D2D40" w:rsidP="00243C4B">
      <w:pPr>
        <w:pStyle w:val="answerslines"/>
      </w:pPr>
      <w:r>
        <w:t>Quelles sont les commandes que vous avez utilisées ?</w:t>
      </w:r>
    </w:p>
    <w:p w14:paraId="3D598878" w14:textId="77777777" w:rsidR="003D2D40" w:rsidRDefault="003D2D40" w:rsidP="003D2D40">
      <w:pPr>
        <w:pStyle w:val="answerslines"/>
      </w:pPr>
      <w:r>
        <w:tab/>
      </w:r>
    </w:p>
    <w:p w14:paraId="2ED53125" w14:textId="77777777" w:rsidR="003D2D40" w:rsidRDefault="003D2D40" w:rsidP="003D2D40">
      <w:pPr>
        <w:pStyle w:val="answerslines"/>
      </w:pPr>
      <w:r>
        <w:tab/>
      </w:r>
    </w:p>
    <w:p w14:paraId="6E8A2841" w14:textId="6672952E" w:rsidR="005935E8" w:rsidRDefault="003D2D40" w:rsidP="003D2D40">
      <w:pPr>
        <w:pStyle w:val="answerslines"/>
      </w:pPr>
      <w:r>
        <w:tab/>
      </w:r>
    </w:p>
    <w:p w14:paraId="7275EC27" w14:textId="30F18C81" w:rsidR="005935E8" w:rsidRDefault="005935E8" w:rsidP="003D2D40">
      <w:pPr>
        <w:pStyle w:val="answerslines"/>
      </w:pPr>
      <w:r>
        <w:t>Décrivez les paramètres de ces commandes.</w:t>
      </w:r>
    </w:p>
    <w:p w14:paraId="01128DCA" w14:textId="77777777" w:rsidR="005935E8" w:rsidRDefault="005935E8" w:rsidP="005935E8">
      <w:pPr>
        <w:pStyle w:val="answerslines"/>
      </w:pPr>
      <w:r>
        <w:tab/>
      </w:r>
    </w:p>
    <w:p w14:paraId="3FD62C9D" w14:textId="77777777" w:rsidR="005935E8" w:rsidRDefault="005935E8" w:rsidP="005935E8">
      <w:pPr>
        <w:pStyle w:val="answerslines"/>
      </w:pPr>
      <w:r>
        <w:tab/>
      </w:r>
    </w:p>
    <w:p w14:paraId="167A5FA7" w14:textId="77777777" w:rsidR="005935E8" w:rsidRDefault="005935E8" w:rsidP="005935E8">
      <w:pPr>
        <w:pStyle w:val="answerslines"/>
      </w:pPr>
      <w:r>
        <w:tab/>
      </w:r>
    </w:p>
    <w:p w14:paraId="0A4C969E" w14:textId="77777777" w:rsidR="005935E8" w:rsidRDefault="005935E8" w:rsidP="005935E8">
      <w:pPr>
        <w:pStyle w:val="answerslines"/>
      </w:pPr>
      <w:r>
        <w:tab/>
      </w:r>
    </w:p>
    <w:p w14:paraId="373AE924" w14:textId="77777777" w:rsidR="005935E8" w:rsidRDefault="005935E8" w:rsidP="005935E8">
      <w:pPr>
        <w:pStyle w:val="answerslines"/>
      </w:pPr>
      <w:r>
        <w:tab/>
      </w:r>
    </w:p>
    <w:p w14:paraId="6A0ED754" w14:textId="743F90FB" w:rsidR="008F7042" w:rsidRDefault="005935E8" w:rsidP="005935E8">
      <w:pPr>
        <w:pStyle w:val="answerslines"/>
      </w:pPr>
      <w:r>
        <w:tab/>
      </w:r>
    </w:p>
    <w:p w14:paraId="45A9DEB3" w14:textId="77777777" w:rsidR="008F7042" w:rsidRDefault="008F7042">
      <w:pPr>
        <w:spacing w:line="259" w:lineRule="auto"/>
      </w:pPr>
      <w:r>
        <w:br w:type="page"/>
      </w:r>
    </w:p>
    <w:p w14:paraId="56B80275" w14:textId="4FFF2DBD" w:rsidR="006D5036" w:rsidRDefault="006D5036" w:rsidP="006D5036">
      <w:pPr>
        <w:pStyle w:val="Heading2"/>
      </w:pPr>
      <w:r>
        <w:lastRenderedPageBreak/>
        <w:t xml:space="preserve">Implémentation du </w:t>
      </w:r>
      <w:proofErr w:type="spellStart"/>
      <w:r>
        <w:t>token</w:t>
      </w:r>
      <w:proofErr w:type="spellEnd"/>
      <w:r>
        <w:t xml:space="preserve"> </w:t>
      </w:r>
      <w:r>
        <w:t xml:space="preserve">RS256 avec validité de </w:t>
      </w:r>
      <w:r w:rsidR="00D66561">
        <w:t>1h</w:t>
      </w:r>
    </w:p>
    <w:p w14:paraId="5E2FFA26" w14:textId="5EBDC067" w:rsidR="00D66561" w:rsidRDefault="00D66561" w:rsidP="00D66561">
      <w:r>
        <w:t>Modifiez maintenant votre application de telle sorte à ce que le jeton JWT soit maintenant basé</w:t>
      </w:r>
    </w:p>
    <w:p w14:paraId="7635D802" w14:textId="77777777" w:rsidR="005B299E" w:rsidRDefault="005B299E" w:rsidP="00D66561"/>
    <w:p w14:paraId="1CDB8086" w14:textId="77777777" w:rsidR="005B299E" w:rsidRDefault="005B299E" w:rsidP="00D66561"/>
    <w:p w14:paraId="1D9BAAC6" w14:textId="77777777" w:rsidR="005B299E" w:rsidRDefault="005B299E" w:rsidP="005B299E">
      <w:pPr>
        <w:pStyle w:val="answerslines"/>
      </w:pPr>
    </w:p>
    <w:p w14:paraId="77F33FF9" w14:textId="77777777" w:rsidR="005B299E" w:rsidRDefault="005B299E" w:rsidP="005B299E">
      <w:pPr>
        <w:pStyle w:val="Heading1"/>
      </w:pPr>
      <w:r w:rsidRPr="00794349">
        <w:t xml:space="preserve">Aide sur Thunder </w:t>
      </w:r>
      <w:proofErr w:type="spellStart"/>
      <w:r w:rsidRPr="00794349">
        <w:t>Rest</w:t>
      </w:r>
      <w:proofErr w:type="spellEnd"/>
      <w:r w:rsidRPr="00794349">
        <w:t xml:space="preserve"> Clien</w:t>
      </w:r>
      <w:r>
        <w:t>t</w:t>
      </w:r>
    </w:p>
    <w:p w14:paraId="49EA2FB0" w14:textId="4ABC706D" w:rsidR="005B299E" w:rsidRDefault="00A060D4" w:rsidP="005B299E">
      <w:r>
        <w:t xml:space="preserve">Le terme </w:t>
      </w:r>
      <w:proofErr w:type="spellStart"/>
      <w:r>
        <w:rPr>
          <w:b/>
          <w:bCs/>
        </w:rPr>
        <w:t>bearer</w:t>
      </w:r>
      <w:proofErr w:type="spellEnd"/>
      <w:r>
        <w:rPr>
          <w:b/>
          <w:bCs/>
        </w:rPr>
        <w:t xml:space="preserve"> authentification </w:t>
      </w:r>
      <w:r>
        <w:t>peut être compris comme « Donne l’autorisation au porte</w:t>
      </w:r>
      <w:r w:rsidR="00714D67">
        <w:t xml:space="preserve">ur du </w:t>
      </w:r>
      <w:proofErr w:type="spellStart"/>
      <w:r w:rsidR="00714D67">
        <w:t>token</w:t>
      </w:r>
      <w:proofErr w:type="spellEnd"/>
      <w:r w:rsidR="00714D67">
        <w:t xml:space="preserve"> ». </w:t>
      </w:r>
      <w:r w:rsidR="005B299E">
        <w:t xml:space="preserve">Le </w:t>
      </w:r>
      <w:proofErr w:type="spellStart"/>
      <w:r w:rsidR="005B299E">
        <w:t>bearer</w:t>
      </w:r>
      <w:proofErr w:type="spellEnd"/>
      <w:r w:rsidR="005B299E">
        <w:t xml:space="preserve"> est un schéma d’</w:t>
      </w:r>
      <w:r w:rsidR="00A24AD2">
        <w:t>authentification</w:t>
      </w:r>
      <w:r w:rsidR="00714D67">
        <w:t>.</w:t>
      </w:r>
    </w:p>
    <w:p w14:paraId="11B7A425" w14:textId="1C6C75F0" w:rsidR="00714D67" w:rsidRPr="00695F20" w:rsidRDefault="00714D67" w:rsidP="005B299E">
      <w:r>
        <w:t xml:space="preserve">Avec Thunder </w:t>
      </w:r>
      <w:proofErr w:type="spellStart"/>
      <w:r>
        <w:t>Rest</w:t>
      </w:r>
      <w:proofErr w:type="spellEnd"/>
      <w:r>
        <w:t xml:space="preserve"> Client, il est possible de choisir un schéma d’authentification. </w:t>
      </w:r>
      <w:r w:rsidR="00695F20">
        <w:t xml:space="preserve">Pour JWT, nous choisirons donc </w:t>
      </w:r>
      <w:proofErr w:type="spellStart"/>
      <w:r w:rsidR="00695F20">
        <w:rPr>
          <w:b/>
          <w:bCs/>
        </w:rPr>
        <w:t>Bearer</w:t>
      </w:r>
      <w:proofErr w:type="spellEnd"/>
      <w:r w:rsidR="00695F20">
        <w:rPr>
          <w:b/>
          <w:bCs/>
        </w:rPr>
        <w:t xml:space="preserve"> </w:t>
      </w:r>
      <w:r w:rsidR="00695F20">
        <w:t>(porteur).</w:t>
      </w:r>
    </w:p>
    <w:p w14:paraId="38345312" w14:textId="77777777" w:rsidR="005B299E" w:rsidRPr="00794349" w:rsidRDefault="005B299E" w:rsidP="005B299E">
      <w:r w:rsidRPr="00652C5C">
        <w:drawing>
          <wp:inline distT="0" distB="0" distL="0" distR="0" wp14:anchorId="6E277EEF" wp14:editId="7C3D8484">
            <wp:extent cx="5731510" cy="3747135"/>
            <wp:effectExtent l="0" t="0" r="2540" b="5715"/>
            <wp:docPr id="2021182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826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B51A" w14:textId="77777777" w:rsidR="005B299E" w:rsidRPr="00794349" w:rsidRDefault="005B299E" w:rsidP="005B299E">
      <w:pPr>
        <w:pStyle w:val="answerslines"/>
      </w:pPr>
    </w:p>
    <w:p w14:paraId="0BECFC67" w14:textId="77777777" w:rsidR="005B299E" w:rsidRPr="00D66561" w:rsidRDefault="005B299E" w:rsidP="00D66561"/>
    <w:p w14:paraId="646D2B74" w14:textId="338432F9" w:rsidR="00243C4B" w:rsidRDefault="0080781A" w:rsidP="0080781A">
      <w:pPr>
        <w:pStyle w:val="Heading1"/>
      </w:pPr>
      <w:r>
        <w:lastRenderedPageBreak/>
        <w:t>Pour les plus rapides</w:t>
      </w:r>
    </w:p>
    <w:p w14:paraId="005C64EB" w14:textId="457E9179" w:rsidR="004F7ADF" w:rsidRDefault="0080781A" w:rsidP="0080781A">
      <w:r>
        <w:t xml:space="preserve">Maintenant que votre authentification et vos sessions </w:t>
      </w:r>
      <w:r w:rsidR="004F7ADF">
        <w:t>sont en place, créez avec Vue.js une page de login pour que l’utilisateur puisse saisir son nom d’utilisateur et son mot de passe.</w:t>
      </w:r>
    </w:p>
    <w:p w14:paraId="47E3BAE9" w14:textId="57C9729D" w:rsidR="00B9035B" w:rsidRPr="0080781A" w:rsidRDefault="00B9035B" w:rsidP="0080781A">
      <w:r>
        <w:t>Vous mettrez aussi en place une page user pour afficher le nom de l’utilisateur connecté</w:t>
      </w:r>
      <w:r w:rsidR="007015E4">
        <w:t xml:space="preserve"> (ou une erreur si l’utilisateur n’est pas authentifié).</w:t>
      </w:r>
    </w:p>
    <w:p w14:paraId="5238F3BF" w14:textId="77777777" w:rsidR="007C1D70" w:rsidRPr="007C1D70" w:rsidRDefault="007C1D70" w:rsidP="007C1D70">
      <w:pPr>
        <w:pStyle w:val="Heading2"/>
        <w:numPr>
          <w:ilvl w:val="0"/>
          <w:numId w:val="0"/>
        </w:numPr>
      </w:pPr>
    </w:p>
    <w:sectPr w:rsidR="007C1D70" w:rsidRPr="007C1D70" w:rsidSect="0091589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57C72" w14:textId="77777777" w:rsidR="00915894" w:rsidRDefault="00915894" w:rsidP="00DE3DBE">
      <w:pPr>
        <w:spacing w:after="0" w:line="240" w:lineRule="auto"/>
      </w:pPr>
      <w:r>
        <w:separator/>
      </w:r>
    </w:p>
  </w:endnote>
  <w:endnote w:type="continuationSeparator" w:id="0">
    <w:p w14:paraId="4A033EB0" w14:textId="77777777" w:rsidR="00915894" w:rsidRDefault="00915894" w:rsidP="00DE3DBE">
      <w:pPr>
        <w:spacing w:after="0" w:line="240" w:lineRule="auto"/>
      </w:pPr>
      <w:r>
        <w:continuationSeparator/>
      </w:r>
    </w:p>
  </w:endnote>
  <w:endnote w:type="continuationNotice" w:id="1">
    <w:p w14:paraId="10FAE6E5" w14:textId="77777777" w:rsidR="00915894" w:rsidRDefault="009158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84"/>
      <w:gridCol w:w="1116"/>
      <w:gridCol w:w="4226"/>
    </w:tblGrid>
    <w:tr w:rsidR="0004273F" w:rsidRPr="00BE4111" w14:paraId="2FF1B1F8" w14:textId="77777777" w:rsidTr="007B4D48">
      <w:trPr>
        <w:trHeight w:hRule="exact" w:val="227"/>
        <w:jc w:val="center"/>
      </w:trPr>
      <w:tc>
        <w:tcPr>
          <w:tcW w:w="3684" w:type="dxa"/>
          <w:vAlign w:val="bottom"/>
        </w:tcPr>
        <w:p w14:paraId="08E48847" w14:textId="19320F9F" w:rsidR="0004273F" w:rsidRPr="009A4071" w:rsidRDefault="009A4071" w:rsidP="0004273F">
          <w:pPr>
            <w:pStyle w:val="-Pieddepage"/>
            <w:rPr>
              <w:rFonts w:cs="Arial"/>
              <w:szCs w:val="16"/>
              <w:lang w:val="fr-CH"/>
            </w:rPr>
          </w:pPr>
          <w:r w:rsidRPr="009A4071">
            <w:rPr>
              <w:rFonts w:cs="Arial"/>
              <w:szCs w:val="16"/>
              <w:lang w:val="fr-CH"/>
            </w:rPr>
            <w:t>Mise en pratique des</w:t>
          </w:r>
          <w:r w:rsidR="006C05CF" w:rsidRPr="009A4071">
            <w:rPr>
              <w:rFonts w:cs="Arial"/>
              <w:szCs w:val="16"/>
              <w:lang w:val="fr-CH"/>
            </w:rPr>
            <w:t xml:space="preserve"> jetons JWT</w:t>
          </w:r>
        </w:p>
      </w:tc>
      <w:tc>
        <w:tcPr>
          <w:tcW w:w="1116" w:type="dxa"/>
          <w:vAlign w:val="center"/>
        </w:tcPr>
        <w:p w14:paraId="424CD333" w14:textId="77777777" w:rsidR="0004273F" w:rsidRPr="0027637C" w:rsidRDefault="0004273F" w:rsidP="0004273F">
          <w:pPr>
            <w:pStyle w:val="-Pieddepage"/>
            <w:jc w:val="center"/>
            <w:rPr>
              <w:rFonts w:cs="Arial"/>
              <w:szCs w:val="16"/>
              <w:lang w:val="de-CH"/>
            </w:rPr>
          </w:pPr>
          <w:r w:rsidRPr="00B13424">
            <w:rPr>
              <w:rFonts w:cs="Arial"/>
              <w:szCs w:val="16"/>
            </w:rPr>
            <w:t xml:space="preserve">Page </w:t>
          </w:r>
          <w:r w:rsidRPr="00B13424">
            <w:rPr>
              <w:rStyle w:val="PageNumber"/>
              <w:rFonts w:cs="Arial"/>
              <w:szCs w:val="16"/>
            </w:rPr>
            <w:fldChar w:fldCharType="begin"/>
          </w:r>
          <w:r w:rsidRPr="00B13424">
            <w:rPr>
              <w:rStyle w:val="PageNumber"/>
              <w:rFonts w:cs="Arial"/>
              <w:szCs w:val="16"/>
            </w:rPr>
            <w:instrText xml:space="preserve"> PAGE </w:instrText>
          </w:r>
          <w:r w:rsidRPr="00B13424">
            <w:rPr>
              <w:rStyle w:val="PageNumber"/>
              <w:rFonts w:cs="Arial"/>
              <w:szCs w:val="16"/>
            </w:rPr>
            <w:fldChar w:fldCharType="separate"/>
          </w:r>
          <w:r>
            <w:rPr>
              <w:rStyle w:val="PageNumber"/>
              <w:rFonts w:cs="Arial"/>
              <w:noProof/>
              <w:szCs w:val="16"/>
            </w:rPr>
            <w:t>2</w:t>
          </w:r>
          <w:r w:rsidRPr="00B13424">
            <w:rPr>
              <w:rStyle w:val="PageNumber"/>
              <w:rFonts w:cs="Arial"/>
              <w:szCs w:val="16"/>
            </w:rPr>
            <w:fldChar w:fldCharType="end"/>
          </w:r>
          <w:r>
            <w:rPr>
              <w:rStyle w:val="PageNumber"/>
              <w:rFonts w:cs="Arial"/>
              <w:szCs w:val="16"/>
            </w:rPr>
            <w:t>/</w:t>
          </w:r>
          <w:r>
            <w:rPr>
              <w:rStyle w:val="PageNumber"/>
              <w:rFonts w:cs="Arial"/>
              <w:szCs w:val="16"/>
            </w:rPr>
            <w:fldChar w:fldCharType="begin"/>
          </w:r>
          <w:r>
            <w:rPr>
              <w:rStyle w:val="PageNumber"/>
              <w:rFonts w:cs="Arial"/>
              <w:szCs w:val="16"/>
            </w:rPr>
            <w:instrText xml:space="preserve"> NUMPAGES   \* MERGEFORMAT </w:instrText>
          </w:r>
          <w:r>
            <w:rPr>
              <w:rStyle w:val="PageNumber"/>
              <w:rFonts w:cs="Arial"/>
              <w:szCs w:val="16"/>
            </w:rPr>
            <w:fldChar w:fldCharType="separate"/>
          </w:r>
          <w:r>
            <w:rPr>
              <w:rStyle w:val="PageNumber"/>
              <w:rFonts w:cs="Arial"/>
              <w:noProof/>
              <w:szCs w:val="16"/>
            </w:rPr>
            <w:t>4</w:t>
          </w:r>
          <w:r>
            <w:rPr>
              <w:rStyle w:val="PageNumber"/>
              <w:rFonts w:cs="Arial"/>
              <w:szCs w:val="16"/>
            </w:rPr>
            <w:fldChar w:fldCharType="end"/>
          </w:r>
        </w:p>
      </w:tc>
      <w:tc>
        <w:tcPr>
          <w:tcW w:w="4226" w:type="dxa"/>
          <w:vAlign w:val="center"/>
        </w:tcPr>
        <w:p w14:paraId="184F2957" w14:textId="5D31F8BF" w:rsidR="0004273F" w:rsidRPr="0004273F" w:rsidRDefault="0004273F" w:rsidP="0004273F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 w:rsidRPr="00B13424">
            <w:rPr>
              <w:rFonts w:cs="Arial"/>
              <w:szCs w:val="16"/>
            </w:rPr>
            <w:fldChar w:fldCharType="begin"/>
          </w:r>
          <w:r w:rsidRPr="0027637C">
            <w:rPr>
              <w:rFonts w:cs="Arial"/>
              <w:szCs w:val="16"/>
              <w:lang w:val="de-CH"/>
            </w:rPr>
            <w:instrText xml:space="preserve"> FILENAME  \* FirstCap  \* MERGEFORMAT </w:instrText>
          </w:r>
          <w:r w:rsidRPr="00B13424">
            <w:rPr>
              <w:rFonts w:cs="Arial"/>
              <w:szCs w:val="16"/>
            </w:rPr>
            <w:fldChar w:fldCharType="separate"/>
          </w:r>
          <w:r w:rsidR="00243C4B">
            <w:rPr>
              <w:rFonts w:cs="Arial"/>
              <w:noProof/>
              <w:szCs w:val="16"/>
              <w:lang w:val="de-CH"/>
            </w:rPr>
            <w:t>E-183-ALL-JWT-TOKEN-pratique.docx</w:t>
          </w:r>
          <w:r w:rsidRPr="00B13424">
            <w:rPr>
              <w:rFonts w:cs="Arial"/>
              <w:szCs w:val="16"/>
            </w:rPr>
            <w:fldChar w:fldCharType="end"/>
          </w:r>
        </w:p>
      </w:tc>
    </w:tr>
  </w:tbl>
  <w:p w14:paraId="664535E2" w14:textId="77777777" w:rsidR="00DE3DBE" w:rsidRPr="0004273F" w:rsidRDefault="00DE3DBE" w:rsidP="0004273F">
    <w:pPr>
      <w:pStyle w:val="Footer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E2546" w14:textId="77777777" w:rsidR="00915894" w:rsidRDefault="00915894" w:rsidP="00DE3DBE">
      <w:pPr>
        <w:spacing w:after="0" w:line="240" w:lineRule="auto"/>
      </w:pPr>
      <w:r>
        <w:separator/>
      </w:r>
    </w:p>
  </w:footnote>
  <w:footnote w:type="continuationSeparator" w:id="0">
    <w:p w14:paraId="4051A96C" w14:textId="77777777" w:rsidR="00915894" w:rsidRDefault="00915894" w:rsidP="00DE3DBE">
      <w:pPr>
        <w:spacing w:after="0" w:line="240" w:lineRule="auto"/>
      </w:pPr>
      <w:r>
        <w:continuationSeparator/>
      </w:r>
    </w:p>
  </w:footnote>
  <w:footnote w:type="continuationNotice" w:id="1">
    <w:p w14:paraId="26BD4A97" w14:textId="77777777" w:rsidR="00915894" w:rsidRDefault="009158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698"/>
      <w:gridCol w:w="1397"/>
      <w:gridCol w:w="3568"/>
      <w:gridCol w:w="2363"/>
    </w:tblGrid>
    <w:tr w:rsidR="0004273F" w14:paraId="1188465C" w14:textId="77777777" w:rsidTr="00363B4D">
      <w:trPr>
        <w:trHeight w:val="536"/>
        <w:jc w:val="center"/>
      </w:trPr>
      <w:tc>
        <w:tcPr>
          <w:tcW w:w="1698" w:type="dxa"/>
          <w:vAlign w:val="center"/>
        </w:tcPr>
        <w:p w14:paraId="2E4ECD50" w14:textId="77777777" w:rsidR="0004273F" w:rsidRPr="008723BD" w:rsidRDefault="0004273F" w:rsidP="0004273F">
          <w:pPr>
            <w:pStyle w:val="Header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396" w:type="dxa"/>
          <w:vAlign w:val="center"/>
        </w:tcPr>
        <w:p w14:paraId="2027511A" w14:textId="1867F8FA" w:rsidR="0004273F" w:rsidRDefault="0004273F" w:rsidP="0004273F">
          <w:pPr>
            <w:pStyle w:val="Header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eastAsia="fr-CH"/>
            </w:rPr>
            <w:drawing>
              <wp:inline distT="0" distB="0" distL="0" distR="0" wp14:anchorId="3F226F12" wp14:editId="270BD69D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5D580B">
            <w:rPr>
              <w:sz w:val="28"/>
              <w:szCs w:val="28"/>
            </w:rPr>
            <w:t>183</w:t>
          </w:r>
        </w:p>
      </w:tc>
      <w:tc>
        <w:tcPr>
          <w:tcW w:w="3566" w:type="dxa"/>
          <w:vAlign w:val="center"/>
        </w:tcPr>
        <w:p w14:paraId="1F5F2086" w14:textId="77777777" w:rsidR="0004273F" w:rsidRPr="007F43ED" w:rsidRDefault="0004273F" w:rsidP="0004273F">
          <w:pPr>
            <w:pStyle w:val="Header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62" w:type="dxa"/>
          <w:vAlign w:val="center"/>
        </w:tcPr>
        <w:p w14:paraId="1F6F727F" w14:textId="77777777" w:rsidR="0004273F" w:rsidRDefault="0004273F" w:rsidP="0004273F">
          <w:pPr>
            <w:pStyle w:val="Header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0C350D0B" wp14:editId="6A4227D3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3FFF131" w14:textId="77777777" w:rsidR="0004273F" w:rsidRDefault="0004273F" w:rsidP="000427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C12F7"/>
    <w:multiLevelType w:val="multilevel"/>
    <w:tmpl w:val="0CCEB8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8BA69F5"/>
    <w:multiLevelType w:val="hybridMultilevel"/>
    <w:tmpl w:val="EDCC48A8"/>
    <w:lvl w:ilvl="0" w:tplc="BA9C853C">
      <w:start w:val="1"/>
      <w:numFmt w:val="bullet"/>
      <w:lvlText w:val=""/>
      <w:lvlJc w:val="left"/>
      <w:pPr>
        <w:ind w:left="53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" w15:restartNumberingAfterBreak="0">
    <w:nsid w:val="72556F75"/>
    <w:multiLevelType w:val="hybridMultilevel"/>
    <w:tmpl w:val="3EC471B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778141">
    <w:abstractNumId w:val="0"/>
  </w:num>
  <w:num w:numId="2" w16cid:durableId="931552848">
    <w:abstractNumId w:val="0"/>
  </w:num>
  <w:num w:numId="3" w16cid:durableId="1421827714">
    <w:abstractNumId w:val="1"/>
  </w:num>
  <w:num w:numId="4" w16cid:durableId="421032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DE"/>
    <w:rsid w:val="00005295"/>
    <w:rsid w:val="00010D12"/>
    <w:rsid w:val="000241F6"/>
    <w:rsid w:val="0004273F"/>
    <w:rsid w:val="000561CC"/>
    <w:rsid w:val="000860AB"/>
    <w:rsid w:val="00090126"/>
    <w:rsid w:val="000A7579"/>
    <w:rsid w:val="00120AC8"/>
    <w:rsid w:val="00192682"/>
    <w:rsid w:val="00197BB3"/>
    <w:rsid w:val="00237115"/>
    <w:rsid w:val="00243C4B"/>
    <w:rsid w:val="00247A8F"/>
    <w:rsid w:val="002600EB"/>
    <w:rsid w:val="002B63F1"/>
    <w:rsid w:val="002C51A5"/>
    <w:rsid w:val="002F566E"/>
    <w:rsid w:val="003121C6"/>
    <w:rsid w:val="00320658"/>
    <w:rsid w:val="00384038"/>
    <w:rsid w:val="003D2D40"/>
    <w:rsid w:val="003E77B5"/>
    <w:rsid w:val="003F0B0A"/>
    <w:rsid w:val="00465C05"/>
    <w:rsid w:val="00490B59"/>
    <w:rsid w:val="004A32A7"/>
    <w:rsid w:val="004B2D4A"/>
    <w:rsid w:val="004B3F81"/>
    <w:rsid w:val="004D1480"/>
    <w:rsid w:val="004E099C"/>
    <w:rsid w:val="004F7ADF"/>
    <w:rsid w:val="005016B4"/>
    <w:rsid w:val="00554917"/>
    <w:rsid w:val="00571BCD"/>
    <w:rsid w:val="0058447B"/>
    <w:rsid w:val="005935E8"/>
    <w:rsid w:val="005B299E"/>
    <w:rsid w:val="005C2674"/>
    <w:rsid w:val="005C55FA"/>
    <w:rsid w:val="005C6CDE"/>
    <w:rsid w:val="005D28A3"/>
    <w:rsid w:val="005D580B"/>
    <w:rsid w:val="00652C5C"/>
    <w:rsid w:val="006765D0"/>
    <w:rsid w:val="00695F20"/>
    <w:rsid w:val="006A39B5"/>
    <w:rsid w:val="006B1017"/>
    <w:rsid w:val="006C05CF"/>
    <w:rsid w:val="006D5036"/>
    <w:rsid w:val="006E507E"/>
    <w:rsid w:val="006E61BC"/>
    <w:rsid w:val="007015E4"/>
    <w:rsid w:val="0070276F"/>
    <w:rsid w:val="00714D67"/>
    <w:rsid w:val="0074779A"/>
    <w:rsid w:val="00754138"/>
    <w:rsid w:val="0076560F"/>
    <w:rsid w:val="00794349"/>
    <w:rsid w:val="007C1D70"/>
    <w:rsid w:val="007F6A17"/>
    <w:rsid w:val="0080781A"/>
    <w:rsid w:val="00824FA8"/>
    <w:rsid w:val="008E4A7F"/>
    <w:rsid w:val="008F7042"/>
    <w:rsid w:val="008F7337"/>
    <w:rsid w:val="00906DE0"/>
    <w:rsid w:val="00915137"/>
    <w:rsid w:val="00915894"/>
    <w:rsid w:val="00932AB2"/>
    <w:rsid w:val="009362B9"/>
    <w:rsid w:val="00951C61"/>
    <w:rsid w:val="009665EF"/>
    <w:rsid w:val="00973CE1"/>
    <w:rsid w:val="00974E1C"/>
    <w:rsid w:val="00987BE3"/>
    <w:rsid w:val="00991D20"/>
    <w:rsid w:val="00993ABE"/>
    <w:rsid w:val="009A0A07"/>
    <w:rsid w:val="009A4071"/>
    <w:rsid w:val="009E7F78"/>
    <w:rsid w:val="00A060D4"/>
    <w:rsid w:val="00A121E9"/>
    <w:rsid w:val="00A24AD2"/>
    <w:rsid w:val="00AD7EF8"/>
    <w:rsid w:val="00B05521"/>
    <w:rsid w:val="00B07C55"/>
    <w:rsid w:val="00B15CC5"/>
    <w:rsid w:val="00B21D90"/>
    <w:rsid w:val="00B86BA8"/>
    <w:rsid w:val="00B9035B"/>
    <w:rsid w:val="00BA1388"/>
    <w:rsid w:val="00BD3F3F"/>
    <w:rsid w:val="00BE1601"/>
    <w:rsid w:val="00BE3641"/>
    <w:rsid w:val="00BE4111"/>
    <w:rsid w:val="00C1555F"/>
    <w:rsid w:val="00C7364F"/>
    <w:rsid w:val="00C82C95"/>
    <w:rsid w:val="00CB473C"/>
    <w:rsid w:val="00CB6ACC"/>
    <w:rsid w:val="00D3228C"/>
    <w:rsid w:val="00D36A26"/>
    <w:rsid w:val="00D455CE"/>
    <w:rsid w:val="00D66561"/>
    <w:rsid w:val="00DE3DBE"/>
    <w:rsid w:val="00DF56A2"/>
    <w:rsid w:val="00E35CB7"/>
    <w:rsid w:val="00E42872"/>
    <w:rsid w:val="00EB0107"/>
    <w:rsid w:val="00EF2332"/>
    <w:rsid w:val="00F0760D"/>
    <w:rsid w:val="00F12760"/>
    <w:rsid w:val="00F41188"/>
    <w:rsid w:val="00F8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0345B7"/>
  <w15:chartTrackingRefBased/>
  <w15:docId w15:val="{E421C328-F6C9-4127-8B8F-06654C85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76F"/>
    <w:pPr>
      <w:spacing w:line="360" w:lineRule="auto"/>
    </w:pPr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1CC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561CC"/>
    <w:pPr>
      <w:numPr>
        <w:ilvl w:val="1"/>
        <w:numId w:val="1"/>
      </w:numPr>
      <w:ind w:left="431" w:hanging="431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A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  <w:style w:type="character" w:customStyle="1" w:styleId="normaltextrun">
    <w:name w:val="normaltextrun"/>
    <w:basedOn w:val="DefaultParagraphFont"/>
    <w:rsid w:val="00BA1388"/>
  </w:style>
  <w:style w:type="character" w:customStyle="1" w:styleId="eop">
    <w:name w:val="eop"/>
    <w:basedOn w:val="DefaultParagraphFont"/>
    <w:rsid w:val="00BA1388"/>
  </w:style>
  <w:style w:type="paragraph" w:styleId="Title">
    <w:name w:val="Title"/>
    <w:basedOn w:val="Normal"/>
    <w:next w:val="Normal"/>
    <w:link w:val="TitleChar"/>
    <w:uiPriority w:val="10"/>
    <w:qFormat/>
    <w:rsid w:val="0070276F"/>
    <w:pPr>
      <w:spacing w:after="0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6F"/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table" w:customStyle="1" w:styleId="TableETML">
    <w:name w:val="Table ETML"/>
    <w:basedOn w:val="TableNormal"/>
    <w:uiPriority w:val="99"/>
    <w:rsid w:val="007C1D70"/>
    <w:pPr>
      <w:spacing w:before="120" w:after="120" w:line="360" w:lineRule="auto"/>
      <w:ind w:left="170"/>
    </w:pPr>
    <w:rPr>
      <w:rFonts w:ascii="Arial" w:hAnsi="Arial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4C6E7" w:themeFill="accent1" w:themeFillTint="66"/>
    </w:tcPr>
    <w:tblStylePr w:type="firstRow">
      <w:rPr>
        <w:b/>
        <w:sz w:val="28"/>
      </w:rPr>
      <w:tblPr/>
      <w:tcPr>
        <w:shd w:val="clear" w:color="auto" w:fill="2E74B5" w:themeFill="accent5" w:themeFillShade="BF"/>
      </w:tcPr>
    </w:tblStylePr>
    <w:tblStylePr w:type="band1Horz">
      <w:pPr>
        <w:wordWrap/>
        <w:spacing w:beforeLines="0" w:before="120" w:beforeAutospacing="0" w:afterLines="0" w:after="120" w:afterAutospacing="0" w:line="360" w:lineRule="auto"/>
        <w:ind w:leftChars="0" w:left="170"/>
        <w:jc w:val="left"/>
      </w:pPr>
      <w:tblPr/>
      <w:tcPr>
        <w:shd w:val="clear" w:color="auto" w:fill="AFEAFF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39"/>
    <w:rsid w:val="007C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1D70"/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1CC"/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nhideWhenUsed/>
    <w:rsid w:val="00DE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E3DBE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DE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DBE"/>
    <w:rPr>
      <w:rFonts w:ascii="Arial" w:hAnsi="Arial"/>
      <w:sz w:val="24"/>
    </w:rPr>
  </w:style>
  <w:style w:type="character" w:styleId="PlaceholderText">
    <w:name w:val="Placeholder Text"/>
    <w:basedOn w:val="DefaultParagraphFont"/>
    <w:uiPriority w:val="99"/>
    <w:semiHidden/>
    <w:rsid w:val="00DE3DBE"/>
    <w:rPr>
      <w:color w:val="808080"/>
    </w:rPr>
  </w:style>
  <w:style w:type="character" w:styleId="PageNumber">
    <w:name w:val="page number"/>
    <w:basedOn w:val="DefaultParagraphFont"/>
    <w:semiHidden/>
    <w:rsid w:val="0004273F"/>
  </w:style>
  <w:style w:type="paragraph" w:customStyle="1" w:styleId="-Pieddepage">
    <w:name w:val="-Pied de page"/>
    <w:basedOn w:val="Normal"/>
    <w:rsid w:val="0070276F"/>
    <w:pPr>
      <w:spacing w:after="0" w:line="240" w:lineRule="auto"/>
    </w:pPr>
    <w:rPr>
      <w:rFonts w:eastAsia="Times New Roman" w:cs="Times New Roman"/>
      <w:sz w:val="16"/>
      <w:szCs w:val="20"/>
      <w:lang w:val="fr-FR" w:eastAsia="fr-FR"/>
    </w:rPr>
  </w:style>
  <w:style w:type="paragraph" w:customStyle="1" w:styleId="answerslines">
    <w:name w:val="answers_lines"/>
    <w:basedOn w:val="Normal"/>
    <w:qFormat/>
    <w:rsid w:val="00E42872"/>
    <w:pPr>
      <w:tabs>
        <w:tab w:val="left" w:leader="dot" w:pos="9072"/>
      </w:tabs>
    </w:pPr>
  </w:style>
  <w:style w:type="paragraph" w:styleId="ListParagraph">
    <w:name w:val="List Paragraph"/>
    <w:basedOn w:val="Normal"/>
    <w:uiPriority w:val="34"/>
    <w:qFormat/>
    <w:rsid w:val="00987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A26"/>
    <w:rPr>
      <w:color w:val="605E5C"/>
      <w:shd w:val="clear" w:color="auto" w:fill="E1DFDD"/>
    </w:rPr>
  </w:style>
  <w:style w:type="character" w:customStyle="1" w:styleId="ng-star-inserted">
    <w:name w:val="ng-star-inserted"/>
    <w:basedOn w:val="DefaultParagraphFont"/>
    <w:rsid w:val="00F07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1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9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9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6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4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cryptool.org/en/cto/openss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x53yvq\OneDrive%20-%20Education%20Vaud\templates\E-xxx-ALL-01-tit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4" ma:contentTypeDescription="Crée un document." ma:contentTypeScope="" ma:versionID="65a6d46b781cb9444ec2db2f74c2df82">
  <xsd:schema xmlns:xsd="http://www.w3.org/2001/XMLSchema" xmlns:xs="http://www.w3.org/2001/XMLSchema" xmlns:p="http://schemas.microsoft.com/office/2006/metadata/properties" xmlns:ns2="be0d3259-a7ce-4623-88ec-81594dfcbc1c" xmlns:ns3="99ffe1f3-7857-457f-add0-5bdef636f38d" targetNamespace="http://schemas.microsoft.com/office/2006/metadata/properties" ma:root="true" ma:fieldsID="4cf53862823fca6fd99750c7c9351cde" ns2:_="" ns3:_="">
    <xsd:import namespace="be0d3259-a7ce-4623-88ec-81594dfcbc1c"/>
    <xsd:import namespace="99ffe1f3-7857-457f-add0-5bdef636f3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0067f36-4718-4f29-8492-5a470e112056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fe1f3-7857-457f-add0-5bdef636f38d">
      <Terms xmlns="http://schemas.microsoft.com/office/infopath/2007/PartnerControls"/>
    </lcf76f155ced4ddcb4097134ff3c332f>
    <TaxCatchAll xmlns="be0d3259-a7ce-4623-88ec-81594dfcbc1c" xsi:nil="true"/>
  </documentManagement>
</p:properties>
</file>

<file path=customXml/itemProps1.xml><?xml version="1.0" encoding="utf-8"?>
<ds:datastoreItem xmlns:ds="http://schemas.openxmlformats.org/officeDocument/2006/customXml" ds:itemID="{B5AEE9CF-8FB9-42F5-9D3F-0E3E74CAA8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AA0828-1640-47B7-AEE2-311451139F97}"/>
</file>

<file path=customXml/itemProps3.xml><?xml version="1.0" encoding="utf-8"?>
<ds:datastoreItem xmlns:ds="http://schemas.openxmlformats.org/officeDocument/2006/customXml" ds:itemID="{56E3D92D-F963-4672-9F0E-DA032D9034F2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E-xxx-ALL-01-titre.dotx</Template>
  <TotalTime>1193</TotalTime>
  <Pages>8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Schaffter</dc:creator>
  <cp:keywords/>
  <dc:description/>
  <cp:lastModifiedBy>Cédric Schaffter</cp:lastModifiedBy>
  <cp:revision>93</cp:revision>
  <dcterms:created xsi:type="dcterms:W3CDTF">2024-03-26T12:40:00Z</dcterms:created>
  <dcterms:modified xsi:type="dcterms:W3CDTF">2024-04-17T05:45:00Z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  <property fmtid="{D5CDD505-2E9C-101B-9397-08002B2CF9AE}" pid="3" name="MediaServiceImageTags">
    <vt:lpwstr/>
  </property>
</Properties>
</file>